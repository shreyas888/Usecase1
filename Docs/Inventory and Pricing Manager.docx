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F28D0" w14:textId="77777777" w:rsidR="00600D4E" w:rsidRPr="009A47E4" w:rsidRDefault="00600D4E" w:rsidP="0029355D"/>
    <w:p w14:paraId="568D71D4" w14:textId="77777777" w:rsidR="00600D4E" w:rsidRPr="009A47E4" w:rsidRDefault="00600D4E" w:rsidP="0029355D"/>
    <w:p w14:paraId="0B54A9AF" w14:textId="77777777" w:rsidR="00600D4E" w:rsidRPr="009A47E4" w:rsidRDefault="00600D4E" w:rsidP="0029355D"/>
    <w:p w14:paraId="49FE65FB" w14:textId="77777777" w:rsidR="00600D4E" w:rsidRPr="009A47E4" w:rsidRDefault="00600D4E" w:rsidP="0029355D"/>
    <w:p w14:paraId="3F9B2BFF" w14:textId="77777777" w:rsidR="00600D4E" w:rsidRPr="009A47E4" w:rsidRDefault="00600D4E" w:rsidP="0029355D"/>
    <w:p w14:paraId="3EF398FF" w14:textId="77777777" w:rsidR="00600D4E" w:rsidRPr="009A47E4" w:rsidRDefault="0020163D" w:rsidP="0029355D">
      <w:pPr>
        <w:rPr>
          <w:b/>
          <w:sz w:val="28"/>
          <w:szCs w:val="28"/>
        </w:rPr>
      </w:pPr>
      <w:r w:rsidRPr="009A47E4">
        <w:rPr>
          <w:b/>
          <w:sz w:val="28"/>
          <w:szCs w:val="28"/>
        </w:rPr>
        <w:t xml:space="preserve">Project </w:t>
      </w:r>
      <w:r w:rsidR="00A33CE1" w:rsidRPr="009A47E4">
        <w:rPr>
          <w:b/>
          <w:sz w:val="28"/>
          <w:szCs w:val="28"/>
        </w:rPr>
        <w:t>Brief</w:t>
      </w:r>
    </w:p>
    <w:p w14:paraId="224153CB" w14:textId="77777777" w:rsidR="00600D4E" w:rsidRPr="009A47E4" w:rsidRDefault="00600D4E" w:rsidP="0029355D"/>
    <w:p w14:paraId="3F384E77" w14:textId="77777777" w:rsidR="00600D4E" w:rsidRPr="009A47E4" w:rsidRDefault="00600D4E" w:rsidP="0029355D"/>
    <w:p w14:paraId="6E26FC27" w14:textId="77777777" w:rsidR="00600D4E" w:rsidRPr="009A47E4" w:rsidRDefault="00600D4E" w:rsidP="0029355D"/>
    <w:p w14:paraId="68A44499" w14:textId="77777777" w:rsidR="00600D4E" w:rsidRPr="009A47E4" w:rsidRDefault="00600D4E" w:rsidP="0029355D"/>
    <w:p w14:paraId="00E89919" w14:textId="77777777" w:rsidR="00FD7452" w:rsidRPr="009A47E4" w:rsidRDefault="00FD7452" w:rsidP="0029355D">
      <w:pPr>
        <w:rPr>
          <w:b/>
          <w:color w:val="FF0000"/>
          <w:sz w:val="32"/>
          <w:szCs w:val="32"/>
        </w:rPr>
      </w:pPr>
      <w:r w:rsidRPr="009A47E4">
        <w:rPr>
          <w:b/>
          <w:color w:val="FF0000"/>
          <w:sz w:val="32"/>
          <w:szCs w:val="32"/>
        </w:rPr>
        <w:t>Inventory and Pricing Manager</w:t>
      </w:r>
    </w:p>
    <w:p w14:paraId="7645FCB1" w14:textId="77777777" w:rsidR="00600D4E" w:rsidRPr="009A47E4" w:rsidRDefault="00600D4E" w:rsidP="0029355D"/>
    <w:p w14:paraId="75FBFD5F" w14:textId="77777777" w:rsidR="00600D4E" w:rsidRPr="009A47E4" w:rsidRDefault="00600D4E" w:rsidP="0029355D"/>
    <w:p w14:paraId="5F34209E" w14:textId="77777777" w:rsidR="00600D4E" w:rsidRPr="009A47E4" w:rsidRDefault="00600D4E" w:rsidP="0029355D"/>
    <w:p w14:paraId="6DD43805" w14:textId="77777777" w:rsidR="00CE5F57" w:rsidRPr="009A47E4" w:rsidRDefault="00CE5F57" w:rsidP="0029355D"/>
    <w:p w14:paraId="017603DE" w14:textId="77777777" w:rsidR="00600D4E" w:rsidRPr="009A47E4" w:rsidRDefault="00600D4E" w:rsidP="0029355D"/>
    <w:p w14:paraId="277F0C6E" w14:textId="77777777" w:rsidR="005A705F" w:rsidRPr="009A47E4" w:rsidRDefault="005A705F" w:rsidP="0029355D"/>
    <w:p w14:paraId="500C94F4" w14:textId="77777777" w:rsidR="005A705F" w:rsidRPr="009A47E4" w:rsidRDefault="005A705F" w:rsidP="0029355D"/>
    <w:p w14:paraId="0DBB3471" w14:textId="77777777" w:rsidR="005A705F" w:rsidRPr="009A47E4" w:rsidRDefault="005A705F" w:rsidP="0029355D"/>
    <w:p w14:paraId="61D77C1C" w14:textId="77777777" w:rsidR="005A705F" w:rsidRPr="009A47E4" w:rsidRDefault="005A705F" w:rsidP="0029355D"/>
    <w:p w14:paraId="22C12CB1" w14:textId="77777777" w:rsidR="00600D4E" w:rsidRPr="009A47E4" w:rsidRDefault="00600D4E" w:rsidP="0029355D"/>
    <w:p w14:paraId="67DC5911" w14:textId="77777777" w:rsidR="00600D4E" w:rsidRPr="009A47E4" w:rsidRDefault="00600D4E" w:rsidP="0029355D">
      <w:r w:rsidRPr="009A47E4">
        <w:t xml:space="preserve">Release: </w:t>
      </w:r>
      <w:r w:rsidR="00A33CE1" w:rsidRPr="009A47E4">
        <w:rPr>
          <w:color w:val="FF0000"/>
        </w:rPr>
        <w:t>Final</w:t>
      </w:r>
    </w:p>
    <w:p w14:paraId="0B51C80E" w14:textId="77777777" w:rsidR="00600D4E" w:rsidRPr="009A47E4" w:rsidRDefault="00600D4E" w:rsidP="0029355D">
      <w:r w:rsidRPr="009A47E4">
        <w:t xml:space="preserve">Date:  </w:t>
      </w:r>
      <w:r w:rsidR="00FD7452" w:rsidRPr="009A47E4">
        <w:rPr>
          <w:color w:val="FF0000"/>
        </w:rPr>
        <w:t>16 Apr. 15</w:t>
      </w:r>
    </w:p>
    <w:p w14:paraId="5B74839F" w14:textId="77777777" w:rsidR="00600D4E" w:rsidRPr="009A47E4" w:rsidRDefault="00600D4E" w:rsidP="0029355D">
      <w:r w:rsidRPr="009A47E4">
        <w:t xml:space="preserve">Authors:  </w:t>
      </w:r>
      <w:r w:rsidR="00FD7452" w:rsidRPr="009A47E4">
        <w:rPr>
          <w:color w:val="FF0000"/>
        </w:rPr>
        <w:t>Shreyas Bedekar</w:t>
      </w:r>
    </w:p>
    <w:p w14:paraId="1FEA4FFE" w14:textId="77777777" w:rsidR="00600D4E" w:rsidRPr="009A47E4" w:rsidRDefault="00600D4E" w:rsidP="0029355D"/>
    <w:p w14:paraId="7B0B85F5" w14:textId="77777777" w:rsidR="00600D4E" w:rsidRPr="009A47E4" w:rsidRDefault="00600D4E" w:rsidP="0029355D">
      <w:r w:rsidRPr="009A47E4">
        <w:br w:type="page"/>
      </w:r>
    </w:p>
    <w:p w14:paraId="041EFB2C" w14:textId="77777777" w:rsidR="00600D4E" w:rsidRPr="009A47E4" w:rsidRDefault="00CE5F57" w:rsidP="0029355D">
      <w:pPr>
        <w:pStyle w:val="Heading1"/>
      </w:pPr>
      <w:bookmarkStart w:id="0" w:name="_Toc296413414"/>
      <w:bookmarkStart w:id="1" w:name="_Toc296413726"/>
      <w:bookmarkStart w:id="2" w:name="_Toc296414054"/>
      <w:bookmarkStart w:id="3" w:name="_Toc296504630"/>
      <w:bookmarkStart w:id="4" w:name="_Toc319570742"/>
      <w:bookmarkStart w:id="5" w:name="_Toc290813945"/>
      <w:r w:rsidRPr="009A47E4">
        <w:lastRenderedPageBreak/>
        <w:t>Report</w:t>
      </w:r>
      <w:r w:rsidR="00600D4E" w:rsidRPr="009A47E4">
        <w:t xml:space="preserve"> History</w:t>
      </w:r>
      <w:bookmarkEnd w:id="0"/>
      <w:bookmarkEnd w:id="1"/>
      <w:bookmarkEnd w:id="2"/>
      <w:bookmarkEnd w:id="3"/>
      <w:bookmarkEnd w:id="4"/>
      <w:bookmarkEnd w:id="5"/>
    </w:p>
    <w:p w14:paraId="33968181" w14:textId="77777777" w:rsidR="00600D4E" w:rsidRPr="009A47E4" w:rsidRDefault="00600D4E" w:rsidP="0029355D">
      <w:pPr>
        <w:pStyle w:val="Heading2"/>
      </w:pPr>
      <w:bookmarkStart w:id="6" w:name="_Toc319570744"/>
      <w:bookmarkStart w:id="7" w:name="_Toc290813946"/>
      <w:r w:rsidRPr="009A47E4">
        <w:t>Revision History</w:t>
      </w:r>
      <w:bookmarkEnd w:id="6"/>
      <w:bookmarkEnd w:id="7"/>
    </w:p>
    <w:tbl>
      <w:tblPr>
        <w:tblW w:w="9072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992"/>
        <w:gridCol w:w="3261"/>
        <w:gridCol w:w="1275"/>
      </w:tblGrid>
      <w:tr w:rsidR="00600D4E" w:rsidRPr="009A47E4" w14:paraId="51F16C4A" w14:textId="77777777" w:rsidTr="00F13D2A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0662" w14:textId="77777777" w:rsidR="00600D4E" w:rsidRPr="009A47E4" w:rsidRDefault="00600D4E" w:rsidP="0029355D">
            <w:pPr>
              <w:rPr>
                <w:b/>
              </w:rPr>
            </w:pPr>
            <w:r w:rsidRPr="009A47E4">
              <w:rPr>
                <w:b/>
              </w:rPr>
              <w:t>Revision 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8B33F" w14:textId="77777777" w:rsidR="00600D4E" w:rsidRPr="009A47E4" w:rsidRDefault="00600D4E" w:rsidP="0029355D">
            <w:pPr>
              <w:rPr>
                <w:b/>
              </w:rPr>
            </w:pPr>
            <w:r w:rsidRPr="009A47E4">
              <w:rPr>
                <w:b/>
              </w:rPr>
              <w:t>Author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42F8" w14:textId="77777777" w:rsidR="00600D4E" w:rsidRPr="009A47E4" w:rsidRDefault="00600D4E" w:rsidP="0029355D">
            <w:pPr>
              <w:rPr>
                <w:b/>
              </w:rPr>
            </w:pPr>
            <w:r w:rsidRPr="009A47E4">
              <w:rPr>
                <w:b/>
              </w:rPr>
              <w:t>Version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2D7B8" w14:textId="77777777" w:rsidR="00600D4E" w:rsidRPr="009A47E4" w:rsidRDefault="00600D4E" w:rsidP="0029355D">
            <w:pPr>
              <w:rPr>
                <w:b/>
              </w:rPr>
            </w:pPr>
            <w:r w:rsidRPr="009A47E4">
              <w:rPr>
                <w:b/>
              </w:rPr>
              <w:t>Summary of Changes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A8D73" w14:textId="77777777" w:rsidR="00600D4E" w:rsidRPr="009A47E4" w:rsidRDefault="00600D4E" w:rsidP="0029355D">
            <w:pPr>
              <w:rPr>
                <w:b/>
              </w:rPr>
            </w:pPr>
            <w:r w:rsidRPr="009A47E4">
              <w:rPr>
                <w:b/>
              </w:rPr>
              <w:t>Changes marked</w:t>
            </w:r>
          </w:p>
        </w:tc>
      </w:tr>
      <w:tr w:rsidR="00600D4E" w:rsidRPr="009A47E4" w14:paraId="607352D7" w14:textId="77777777" w:rsidTr="00F13D2A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421DC" w14:textId="77777777" w:rsidR="00600D4E" w:rsidRPr="009A47E4" w:rsidRDefault="00FD7452" w:rsidP="0029355D">
            <w:r w:rsidRPr="009A47E4">
              <w:t>14/04/2015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B9A2" w14:textId="77777777" w:rsidR="00600D4E" w:rsidRPr="009A47E4" w:rsidRDefault="00FD7452" w:rsidP="0029355D">
            <w:r w:rsidRPr="009A47E4">
              <w:t>Shreyas Bedekar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544FB" w14:textId="77777777" w:rsidR="00600D4E" w:rsidRPr="009A47E4" w:rsidRDefault="00FD7452" w:rsidP="0029355D">
            <w:r w:rsidRPr="009A47E4">
              <w:t>1.0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35D0" w14:textId="77777777" w:rsidR="00600D4E" w:rsidRPr="009A47E4" w:rsidRDefault="00FD7452" w:rsidP="0029355D">
            <w:r w:rsidRPr="009A47E4">
              <w:t>1</w:t>
            </w:r>
            <w:r w:rsidRPr="009A47E4">
              <w:rPr>
                <w:vertAlign w:val="superscript"/>
              </w:rPr>
              <w:t>st</w:t>
            </w:r>
            <w:r w:rsidRPr="009A47E4">
              <w:t xml:space="preserve"> Draft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1443A" w14:textId="77777777" w:rsidR="00600D4E" w:rsidRPr="009A47E4" w:rsidRDefault="00600D4E" w:rsidP="0029355D"/>
        </w:tc>
      </w:tr>
      <w:tr w:rsidR="00600D4E" w:rsidRPr="009A47E4" w14:paraId="413468FE" w14:textId="77777777" w:rsidTr="00F13D2A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DDFFE" w14:textId="77777777" w:rsidR="00600D4E" w:rsidRPr="009A47E4" w:rsidRDefault="00FD7452" w:rsidP="0029355D">
            <w:r w:rsidRPr="009A47E4">
              <w:t>16/02/2015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DD9A" w14:textId="77777777" w:rsidR="00600D4E" w:rsidRPr="009A47E4" w:rsidRDefault="00FD7452" w:rsidP="0029355D">
            <w:r w:rsidRPr="009A47E4">
              <w:t>Shreyas Bedekar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03DFA" w14:textId="77777777" w:rsidR="00600D4E" w:rsidRPr="009A47E4" w:rsidRDefault="00FD7452" w:rsidP="0029355D">
            <w:r w:rsidRPr="009A47E4">
              <w:t>1.1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68247" w14:textId="77777777" w:rsidR="00600D4E" w:rsidRPr="009A47E4" w:rsidRDefault="00FD7452" w:rsidP="0029355D">
            <w:r w:rsidRPr="009A47E4">
              <w:t>Final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AB31" w14:textId="77777777" w:rsidR="00600D4E" w:rsidRPr="009A47E4" w:rsidRDefault="00600D4E" w:rsidP="0029355D"/>
        </w:tc>
      </w:tr>
    </w:tbl>
    <w:p w14:paraId="12ACAB39" w14:textId="77777777" w:rsidR="00600D4E" w:rsidRPr="009A47E4" w:rsidRDefault="00600D4E" w:rsidP="00E503CD">
      <w:pPr>
        <w:tabs>
          <w:tab w:val="right" w:pos="9072"/>
        </w:tabs>
      </w:pPr>
      <w:r w:rsidRPr="009A47E4">
        <w:br w:type="page"/>
      </w:r>
      <w:r w:rsidR="006576D9" w:rsidRPr="009A47E4">
        <w:rPr>
          <w:b/>
          <w:sz w:val="28"/>
          <w:szCs w:val="28"/>
        </w:rPr>
        <w:lastRenderedPageBreak/>
        <w:t>Table of Contents</w:t>
      </w:r>
      <w:r w:rsidRPr="009A47E4">
        <w:tab/>
        <w:t>Page</w:t>
      </w:r>
    </w:p>
    <w:bookmarkStart w:id="8" w:name="_Toc67755723"/>
    <w:bookmarkStart w:id="9" w:name="_Toc77392571"/>
    <w:bookmarkStart w:id="10" w:name="_Toc296504631"/>
    <w:bookmarkStart w:id="11" w:name="_Toc1899706"/>
    <w:p w14:paraId="3A5ACAE0" w14:textId="77777777" w:rsidR="00622257" w:rsidRPr="009A47E4" w:rsidRDefault="00F942A7">
      <w:pPr>
        <w:pStyle w:val="TOC1"/>
        <w:tabs>
          <w:tab w:val="left" w:pos="352"/>
        </w:tabs>
        <w:rPr>
          <w:rFonts w:eastAsiaTheme="minorEastAsia" w:cstheme="minorBidi"/>
          <w:bCs w:val="0"/>
          <w:iCs w:val="0"/>
          <w:sz w:val="24"/>
          <w:lang w:val="en-US" w:eastAsia="ja-JP"/>
        </w:rPr>
      </w:pPr>
      <w:r w:rsidRPr="009A47E4">
        <w:fldChar w:fldCharType="begin"/>
      </w:r>
      <w:r w:rsidRPr="009A47E4">
        <w:instrText xml:space="preserve"> TOC \o "1-2" </w:instrText>
      </w:r>
      <w:r w:rsidRPr="009A47E4">
        <w:fldChar w:fldCharType="separate"/>
      </w:r>
      <w:r w:rsidR="00622257" w:rsidRPr="009A47E4">
        <w:t>1</w:t>
      </w:r>
      <w:r w:rsidR="00622257" w:rsidRPr="009A47E4">
        <w:rPr>
          <w:rFonts w:eastAsiaTheme="minorEastAsia" w:cstheme="minorBidi"/>
          <w:bCs w:val="0"/>
          <w:iCs w:val="0"/>
          <w:sz w:val="24"/>
          <w:lang w:val="en-US" w:eastAsia="ja-JP"/>
        </w:rPr>
        <w:tab/>
      </w:r>
      <w:r w:rsidR="00622257" w:rsidRPr="009A47E4">
        <w:t>Report History</w:t>
      </w:r>
      <w:r w:rsidR="00622257" w:rsidRPr="009A47E4">
        <w:tab/>
      </w:r>
      <w:r w:rsidR="00622257" w:rsidRPr="009A47E4">
        <w:fldChar w:fldCharType="begin"/>
      </w:r>
      <w:r w:rsidR="00622257" w:rsidRPr="009A47E4">
        <w:instrText xml:space="preserve"> PAGEREF _Toc290813945 \h </w:instrText>
      </w:r>
      <w:r w:rsidR="00622257" w:rsidRPr="009A47E4">
        <w:fldChar w:fldCharType="separate"/>
      </w:r>
      <w:r w:rsidR="00622257" w:rsidRPr="009A47E4">
        <w:t>2</w:t>
      </w:r>
      <w:r w:rsidR="00622257" w:rsidRPr="009A47E4">
        <w:fldChar w:fldCharType="end"/>
      </w:r>
    </w:p>
    <w:p w14:paraId="4825CF29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1.1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Revision History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_Toc290813946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2</w:t>
      </w:r>
      <w:r w:rsidRPr="009A47E4">
        <w:rPr>
          <w:noProof/>
        </w:rPr>
        <w:fldChar w:fldCharType="end"/>
      </w:r>
    </w:p>
    <w:p w14:paraId="6D89454A" w14:textId="77777777" w:rsidR="00622257" w:rsidRPr="009A47E4" w:rsidRDefault="00622257">
      <w:pPr>
        <w:pStyle w:val="TOC1"/>
        <w:tabs>
          <w:tab w:val="left" w:pos="352"/>
        </w:tabs>
        <w:rPr>
          <w:rFonts w:eastAsiaTheme="minorEastAsia" w:cstheme="minorBidi"/>
          <w:bCs w:val="0"/>
          <w:iCs w:val="0"/>
          <w:sz w:val="24"/>
          <w:lang w:val="en-US" w:eastAsia="ja-JP"/>
        </w:rPr>
      </w:pPr>
      <w:r w:rsidRPr="009A47E4">
        <w:t>2</w:t>
      </w:r>
      <w:r w:rsidRPr="009A47E4">
        <w:rPr>
          <w:rFonts w:eastAsiaTheme="minorEastAsia" w:cstheme="minorBidi"/>
          <w:bCs w:val="0"/>
          <w:iCs w:val="0"/>
          <w:sz w:val="24"/>
          <w:lang w:val="en-US" w:eastAsia="ja-JP"/>
        </w:rPr>
        <w:tab/>
      </w:r>
      <w:r w:rsidRPr="009A47E4">
        <w:t>Project Brief Purpose</w:t>
      </w:r>
      <w:r w:rsidRPr="009A47E4">
        <w:tab/>
      </w:r>
      <w:r w:rsidRPr="009A47E4">
        <w:fldChar w:fldCharType="begin"/>
      </w:r>
      <w:r w:rsidRPr="009A47E4">
        <w:instrText xml:space="preserve"> PAGEREF _Toc290813947 \h </w:instrText>
      </w:r>
      <w:r w:rsidRPr="009A47E4">
        <w:fldChar w:fldCharType="separate"/>
      </w:r>
      <w:r w:rsidRPr="009A47E4">
        <w:t>4</w:t>
      </w:r>
      <w:r w:rsidRPr="009A47E4">
        <w:fldChar w:fldCharType="end"/>
      </w:r>
    </w:p>
    <w:p w14:paraId="46340937" w14:textId="77777777" w:rsidR="00622257" w:rsidRPr="009A47E4" w:rsidRDefault="00622257">
      <w:pPr>
        <w:pStyle w:val="TOC1"/>
        <w:tabs>
          <w:tab w:val="left" w:pos="352"/>
        </w:tabs>
        <w:rPr>
          <w:rFonts w:eastAsiaTheme="minorEastAsia" w:cstheme="minorBidi"/>
          <w:bCs w:val="0"/>
          <w:iCs w:val="0"/>
          <w:sz w:val="24"/>
          <w:lang w:val="en-US" w:eastAsia="ja-JP"/>
        </w:rPr>
      </w:pPr>
      <w:r w:rsidRPr="009A47E4">
        <w:t>3</w:t>
      </w:r>
      <w:r w:rsidRPr="009A47E4">
        <w:rPr>
          <w:rFonts w:eastAsiaTheme="minorEastAsia" w:cstheme="minorBidi"/>
          <w:bCs w:val="0"/>
          <w:iCs w:val="0"/>
          <w:sz w:val="24"/>
          <w:lang w:val="en-US" w:eastAsia="ja-JP"/>
        </w:rPr>
        <w:tab/>
      </w:r>
      <w:r w:rsidRPr="009A47E4">
        <w:t>Project Definition</w:t>
      </w:r>
      <w:r w:rsidRPr="009A47E4">
        <w:tab/>
      </w:r>
      <w:r w:rsidRPr="009A47E4">
        <w:fldChar w:fldCharType="begin"/>
      </w:r>
      <w:r w:rsidRPr="009A47E4">
        <w:instrText xml:space="preserve"> PAGEREF _Toc290813948 \h </w:instrText>
      </w:r>
      <w:r w:rsidRPr="009A47E4">
        <w:fldChar w:fldCharType="separate"/>
      </w:r>
      <w:r w:rsidRPr="009A47E4">
        <w:t>4</w:t>
      </w:r>
      <w:r w:rsidRPr="009A47E4">
        <w:fldChar w:fldCharType="end"/>
      </w:r>
    </w:p>
    <w:p w14:paraId="55525B05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3.1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Objectives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_Toc290813949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4</w:t>
      </w:r>
      <w:r w:rsidRPr="009A47E4">
        <w:rPr>
          <w:noProof/>
        </w:rPr>
        <w:fldChar w:fldCharType="end"/>
      </w:r>
    </w:p>
    <w:p w14:paraId="537AB910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3.2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Requirements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_Toc290813950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4</w:t>
      </w:r>
      <w:r w:rsidRPr="009A47E4">
        <w:rPr>
          <w:noProof/>
        </w:rPr>
        <w:fldChar w:fldCharType="end"/>
      </w:r>
    </w:p>
    <w:p w14:paraId="261A8A62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3.3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Deliverables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_Toc290813951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4</w:t>
      </w:r>
      <w:r w:rsidRPr="009A47E4">
        <w:rPr>
          <w:noProof/>
        </w:rPr>
        <w:fldChar w:fldCharType="end"/>
      </w:r>
    </w:p>
    <w:p w14:paraId="633B96D5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3.4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Constraints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_Toc290813952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4</w:t>
      </w:r>
      <w:r w:rsidRPr="009A47E4">
        <w:rPr>
          <w:noProof/>
        </w:rPr>
        <w:fldChar w:fldCharType="end"/>
      </w:r>
    </w:p>
    <w:p w14:paraId="0016634B" w14:textId="77777777" w:rsidR="00622257" w:rsidRPr="009A47E4" w:rsidRDefault="00622257">
      <w:pPr>
        <w:pStyle w:val="TOC1"/>
        <w:tabs>
          <w:tab w:val="left" w:pos="352"/>
        </w:tabs>
        <w:rPr>
          <w:rFonts w:eastAsiaTheme="minorEastAsia" w:cstheme="minorBidi"/>
          <w:bCs w:val="0"/>
          <w:iCs w:val="0"/>
          <w:sz w:val="24"/>
          <w:lang w:val="en-US" w:eastAsia="ja-JP"/>
        </w:rPr>
      </w:pPr>
      <w:r w:rsidRPr="009A47E4">
        <w:t>4</w:t>
      </w:r>
      <w:r w:rsidRPr="009A47E4">
        <w:rPr>
          <w:rFonts w:eastAsiaTheme="minorEastAsia" w:cstheme="minorBidi"/>
          <w:bCs w:val="0"/>
          <w:iCs w:val="0"/>
          <w:sz w:val="24"/>
          <w:lang w:val="en-US" w:eastAsia="ja-JP"/>
        </w:rPr>
        <w:tab/>
      </w:r>
      <w:r w:rsidRPr="009A47E4">
        <w:t>Technical Design</w:t>
      </w:r>
      <w:r w:rsidRPr="009A47E4">
        <w:tab/>
      </w:r>
      <w:r w:rsidRPr="009A47E4">
        <w:fldChar w:fldCharType="begin"/>
      </w:r>
      <w:r w:rsidRPr="009A47E4">
        <w:instrText xml:space="preserve"> PAGEREF _Toc290813953 \h </w:instrText>
      </w:r>
      <w:r w:rsidRPr="009A47E4">
        <w:fldChar w:fldCharType="separate"/>
      </w:r>
      <w:r w:rsidRPr="009A47E4">
        <w:t>5</w:t>
      </w:r>
      <w:r w:rsidRPr="009A47E4">
        <w:fldChar w:fldCharType="end"/>
      </w:r>
    </w:p>
    <w:p w14:paraId="75EBD5A9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4.1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Front-End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_Toc290813954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5</w:t>
      </w:r>
      <w:r w:rsidRPr="009A47E4">
        <w:rPr>
          <w:noProof/>
        </w:rPr>
        <w:fldChar w:fldCharType="end"/>
      </w:r>
    </w:p>
    <w:p w14:paraId="7370B50C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4.2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Back-End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_Toc290813955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6</w:t>
      </w:r>
      <w:r w:rsidRPr="009A47E4">
        <w:rPr>
          <w:noProof/>
        </w:rPr>
        <w:fldChar w:fldCharType="end"/>
      </w:r>
    </w:p>
    <w:p w14:paraId="45DE7031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4.3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Data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_Toc290813956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6</w:t>
      </w:r>
      <w:r w:rsidRPr="009A47E4">
        <w:rPr>
          <w:noProof/>
        </w:rPr>
        <w:fldChar w:fldCharType="end"/>
      </w:r>
    </w:p>
    <w:p w14:paraId="0182D1C2" w14:textId="77777777" w:rsidR="00622257" w:rsidRPr="009A47E4" w:rsidRDefault="00622257">
      <w:pPr>
        <w:pStyle w:val="TOC1"/>
        <w:tabs>
          <w:tab w:val="left" w:pos="352"/>
        </w:tabs>
        <w:rPr>
          <w:rFonts w:eastAsiaTheme="minorEastAsia" w:cstheme="minorBidi"/>
          <w:bCs w:val="0"/>
          <w:iCs w:val="0"/>
          <w:sz w:val="24"/>
          <w:lang w:val="en-US" w:eastAsia="ja-JP"/>
        </w:rPr>
      </w:pPr>
      <w:r w:rsidRPr="009A47E4">
        <w:t>5</w:t>
      </w:r>
      <w:r w:rsidRPr="009A47E4">
        <w:rPr>
          <w:rFonts w:eastAsiaTheme="minorEastAsia" w:cstheme="minorBidi"/>
          <w:bCs w:val="0"/>
          <w:iCs w:val="0"/>
          <w:sz w:val="24"/>
          <w:lang w:val="en-US" w:eastAsia="ja-JP"/>
        </w:rPr>
        <w:tab/>
      </w:r>
      <w:r w:rsidRPr="009A47E4">
        <w:t>Installation</w:t>
      </w:r>
      <w:r w:rsidRPr="009A47E4">
        <w:tab/>
      </w:r>
      <w:r w:rsidRPr="009A47E4">
        <w:fldChar w:fldCharType="begin"/>
      </w:r>
      <w:r w:rsidRPr="009A47E4">
        <w:instrText xml:space="preserve"> PAGEREF _Toc290813957 \h </w:instrText>
      </w:r>
      <w:r w:rsidRPr="009A47E4">
        <w:fldChar w:fldCharType="separate"/>
      </w:r>
      <w:r w:rsidRPr="009A47E4">
        <w:t>6</w:t>
      </w:r>
      <w:r w:rsidRPr="009A47E4">
        <w:fldChar w:fldCharType="end"/>
      </w:r>
    </w:p>
    <w:p w14:paraId="12B5BDAC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5.1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With Node and Mongo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_Toc290813958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6</w:t>
      </w:r>
      <w:r w:rsidRPr="009A47E4">
        <w:rPr>
          <w:noProof/>
        </w:rPr>
        <w:fldChar w:fldCharType="end"/>
      </w:r>
    </w:p>
    <w:p w14:paraId="613A19D1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5.2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Local File System without a web server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_Toc290813959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8</w:t>
      </w:r>
      <w:r w:rsidRPr="009A47E4">
        <w:rPr>
          <w:noProof/>
        </w:rPr>
        <w:fldChar w:fldCharType="end"/>
      </w:r>
    </w:p>
    <w:p w14:paraId="6FFE6378" w14:textId="77777777" w:rsidR="00622257" w:rsidRPr="009A47E4" w:rsidRDefault="00622257">
      <w:pPr>
        <w:pStyle w:val="TOC1"/>
        <w:tabs>
          <w:tab w:val="left" w:pos="352"/>
        </w:tabs>
        <w:rPr>
          <w:rFonts w:eastAsiaTheme="minorEastAsia" w:cstheme="minorBidi"/>
          <w:bCs w:val="0"/>
          <w:iCs w:val="0"/>
          <w:sz w:val="24"/>
          <w:lang w:val="en-US" w:eastAsia="ja-JP"/>
        </w:rPr>
      </w:pPr>
      <w:r w:rsidRPr="009A47E4">
        <w:t>6</w:t>
      </w:r>
      <w:r w:rsidRPr="009A47E4">
        <w:rPr>
          <w:rFonts w:eastAsiaTheme="minorEastAsia" w:cstheme="minorBidi"/>
          <w:bCs w:val="0"/>
          <w:iCs w:val="0"/>
          <w:sz w:val="24"/>
          <w:lang w:val="en-US" w:eastAsia="ja-JP"/>
        </w:rPr>
        <w:tab/>
      </w:r>
      <w:r w:rsidRPr="009A47E4">
        <w:t>Navigation</w:t>
      </w:r>
      <w:r w:rsidRPr="009A47E4">
        <w:tab/>
      </w:r>
      <w:r w:rsidRPr="009A47E4">
        <w:fldChar w:fldCharType="begin"/>
      </w:r>
      <w:r w:rsidRPr="009A47E4">
        <w:instrText xml:space="preserve"> PAGEREF _Toc290813961 \h </w:instrText>
      </w:r>
      <w:r w:rsidRPr="009A47E4">
        <w:fldChar w:fldCharType="separate"/>
      </w:r>
      <w:r w:rsidRPr="009A47E4">
        <w:t>9</w:t>
      </w:r>
      <w:r w:rsidRPr="009A47E4">
        <w:fldChar w:fldCharType="end"/>
      </w:r>
    </w:p>
    <w:p w14:paraId="0D3AEFF4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6.1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Home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_Toc290813962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9</w:t>
      </w:r>
      <w:r w:rsidRPr="009A47E4">
        <w:rPr>
          <w:noProof/>
        </w:rPr>
        <w:fldChar w:fldCharType="end"/>
      </w:r>
    </w:p>
    <w:p w14:paraId="291412C6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6.2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Edit (Add new record)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_Toc290813963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11</w:t>
      </w:r>
      <w:r w:rsidRPr="009A47E4">
        <w:rPr>
          <w:noProof/>
        </w:rPr>
        <w:fldChar w:fldCharType="end"/>
      </w:r>
    </w:p>
    <w:p w14:paraId="0220F313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6.3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All Data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_Toc290813964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12</w:t>
      </w:r>
      <w:r w:rsidRPr="009A47E4">
        <w:rPr>
          <w:noProof/>
        </w:rPr>
        <w:fldChar w:fldCharType="end"/>
      </w:r>
    </w:p>
    <w:p w14:paraId="4519DBC5" w14:textId="77777777" w:rsidR="00622257" w:rsidRPr="009A47E4" w:rsidRDefault="00622257">
      <w:pPr>
        <w:pStyle w:val="TOC2"/>
        <w:tabs>
          <w:tab w:val="left" w:pos="739"/>
          <w:tab w:val="right" w:leader="underscore" w:pos="9017"/>
        </w:tabs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</w:pPr>
      <w:r w:rsidRPr="009A47E4">
        <w:rPr>
          <w:noProof/>
        </w:rPr>
        <w:t>6.4</w:t>
      </w:r>
      <w:r w:rsidRPr="009A47E4">
        <w:rPr>
          <w:rFonts w:eastAsiaTheme="minorEastAsia" w:cstheme="minorBidi"/>
          <w:bCs w:val="0"/>
          <w:noProof/>
          <w:sz w:val="24"/>
          <w:szCs w:val="24"/>
          <w:lang w:val="en-US" w:eastAsia="ja-JP"/>
        </w:rPr>
        <w:tab/>
      </w:r>
      <w:r w:rsidRPr="009A47E4">
        <w:rPr>
          <w:noProof/>
        </w:rPr>
        <w:t>Stats</w:t>
      </w:r>
      <w:r w:rsidRPr="009A47E4">
        <w:rPr>
          <w:noProof/>
        </w:rPr>
        <w:tab/>
      </w:r>
      <w:r w:rsidRPr="009A47E4">
        <w:rPr>
          <w:noProof/>
        </w:rPr>
        <w:fldChar w:fldCharType="begin"/>
      </w:r>
      <w:r w:rsidRPr="009A47E4">
        <w:rPr>
          <w:noProof/>
        </w:rPr>
        <w:instrText xml:space="preserve"> PAGEREF _Toc290813965 \h </w:instrText>
      </w:r>
      <w:r w:rsidRPr="009A47E4">
        <w:rPr>
          <w:noProof/>
        </w:rPr>
      </w:r>
      <w:r w:rsidRPr="009A47E4">
        <w:rPr>
          <w:noProof/>
        </w:rPr>
        <w:fldChar w:fldCharType="separate"/>
      </w:r>
      <w:r w:rsidRPr="009A47E4">
        <w:rPr>
          <w:noProof/>
        </w:rPr>
        <w:t>13</w:t>
      </w:r>
      <w:r w:rsidRPr="009A47E4">
        <w:rPr>
          <w:noProof/>
        </w:rPr>
        <w:fldChar w:fldCharType="end"/>
      </w:r>
    </w:p>
    <w:p w14:paraId="326C1A23" w14:textId="5632DFC6" w:rsidR="00C63B15" w:rsidRPr="009A47E4" w:rsidRDefault="00F942A7" w:rsidP="0029355D">
      <w:r w:rsidRPr="009A47E4">
        <w:rPr>
          <w:rFonts w:cs="Calibri"/>
          <w:noProof/>
          <w:szCs w:val="24"/>
        </w:rPr>
        <w:fldChar w:fldCharType="end"/>
      </w:r>
    </w:p>
    <w:p w14:paraId="783389BA" w14:textId="77777777" w:rsidR="00C63B15" w:rsidRPr="009A47E4" w:rsidRDefault="00C63B15">
      <w:pPr>
        <w:spacing w:after="0"/>
      </w:pPr>
      <w:r w:rsidRPr="009A47E4">
        <w:br w:type="page"/>
      </w:r>
    </w:p>
    <w:p w14:paraId="6C379CAE" w14:textId="77777777" w:rsidR="00600D4E" w:rsidRPr="009A47E4" w:rsidRDefault="007A393C" w:rsidP="00421553">
      <w:pPr>
        <w:pStyle w:val="Heading1"/>
      </w:pPr>
      <w:bookmarkStart w:id="12" w:name="_Toc319570747"/>
      <w:bookmarkStart w:id="13" w:name="_Toc290813947"/>
      <w:r w:rsidRPr="009A47E4">
        <w:lastRenderedPageBreak/>
        <w:t xml:space="preserve">Project </w:t>
      </w:r>
      <w:r w:rsidR="004549EB" w:rsidRPr="009A47E4">
        <w:t>Brief</w:t>
      </w:r>
      <w:r w:rsidRPr="009A47E4">
        <w:t xml:space="preserve"> Purpose</w:t>
      </w:r>
      <w:bookmarkEnd w:id="8"/>
      <w:bookmarkEnd w:id="9"/>
      <w:bookmarkEnd w:id="10"/>
      <w:bookmarkEnd w:id="12"/>
      <w:bookmarkEnd w:id="13"/>
      <w:r w:rsidRPr="009A47E4">
        <w:t xml:space="preserve"> </w:t>
      </w:r>
    </w:p>
    <w:p w14:paraId="2C829FA5" w14:textId="77777777" w:rsidR="00F1378B" w:rsidRPr="009A47E4" w:rsidRDefault="009630FB" w:rsidP="00F1378B">
      <w:pPr>
        <w:spacing w:line="276" w:lineRule="auto"/>
        <w:rPr>
          <w:sz w:val="24"/>
        </w:rPr>
      </w:pPr>
      <w:r w:rsidRPr="009A47E4">
        <w:rPr>
          <w:sz w:val="24"/>
        </w:rPr>
        <w:t xml:space="preserve">UI Assignment to assess following </w:t>
      </w:r>
    </w:p>
    <w:p w14:paraId="2A334E17" w14:textId="77777777" w:rsidR="009630FB" w:rsidRPr="009A47E4" w:rsidRDefault="009630FB" w:rsidP="009630FB">
      <w:pPr>
        <w:spacing w:line="276" w:lineRule="auto"/>
        <w:rPr>
          <w:sz w:val="24"/>
        </w:rPr>
      </w:pPr>
      <w:r w:rsidRPr="009A47E4">
        <w:rPr>
          <w:sz w:val="24"/>
        </w:rPr>
        <w:t>A.       Optimal solution</w:t>
      </w:r>
    </w:p>
    <w:p w14:paraId="0D479755" w14:textId="77777777" w:rsidR="009630FB" w:rsidRPr="009A47E4" w:rsidRDefault="009630FB" w:rsidP="009630FB">
      <w:pPr>
        <w:spacing w:line="276" w:lineRule="auto"/>
        <w:rPr>
          <w:sz w:val="24"/>
        </w:rPr>
      </w:pPr>
      <w:r w:rsidRPr="009A47E4">
        <w:rPr>
          <w:sz w:val="24"/>
        </w:rPr>
        <w:t>B.       Code efficiency and modularity</w:t>
      </w:r>
    </w:p>
    <w:p w14:paraId="0E855C97" w14:textId="77777777" w:rsidR="009630FB" w:rsidRPr="009A47E4" w:rsidRDefault="009630FB" w:rsidP="009630FB">
      <w:pPr>
        <w:spacing w:line="276" w:lineRule="auto"/>
        <w:rPr>
          <w:sz w:val="24"/>
        </w:rPr>
      </w:pPr>
      <w:r w:rsidRPr="009A47E4">
        <w:rPr>
          <w:sz w:val="24"/>
        </w:rPr>
        <w:t>C.       Coding best practices</w:t>
      </w:r>
    </w:p>
    <w:p w14:paraId="2D3DD5FD" w14:textId="77777777" w:rsidR="00600D4E" w:rsidRPr="009A47E4" w:rsidRDefault="00772BAD" w:rsidP="0029355D">
      <w:pPr>
        <w:pStyle w:val="Heading1"/>
        <w:rPr>
          <w:sz w:val="32"/>
        </w:rPr>
      </w:pPr>
      <w:bookmarkStart w:id="14" w:name="_Toc290813948"/>
      <w:bookmarkStart w:id="15" w:name="_Toc527953323"/>
      <w:bookmarkStart w:id="16" w:name="_Toc67755745"/>
      <w:bookmarkEnd w:id="11"/>
      <w:r w:rsidRPr="009A47E4">
        <w:rPr>
          <w:sz w:val="32"/>
        </w:rPr>
        <w:t>Project Definition</w:t>
      </w:r>
      <w:bookmarkEnd w:id="14"/>
    </w:p>
    <w:p w14:paraId="3847092D" w14:textId="77777777" w:rsidR="00575757" w:rsidRPr="009A47E4" w:rsidRDefault="00772BAD" w:rsidP="00575757">
      <w:pPr>
        <w:pStyle w:val="Heading2"/>
        <w:rPr>
          <w:sz w:val="28"/>
        </w:rPr>
      </w:pPr>
      <w:bookmarkStart w:id="17" w:name="_Toc290813949"/>
      <w:r w:rsidRPr="009A47E4">
        <w:rPr>
          <w:sz w:val="28"/>
        </w:rPr>
        <w:t>Objectives</w:t>
      </w:r>
      <w:bookmarkEnd w:id="17"/>
    </w:p>
    <w:p w14:paraId="1837DB04" w14:textId="77777777" w:rsidR="00202203" w:rsidRPr="009A47E4" w:rsidRDefault="00772BAD" w:rsidP="00E02015">
      <w:pPr>
        <w:spacing w:line="276" w:lineRule="auto"/>
        <w:rPr>
          <w:sz w:val="24"/>
        </w:rPr>
      </w:pPr>
      <w:r w:rsidRPr="009A47E4">
        <w:rPr>
          <w:sz w:val="24"/>
        </w:rPr>
        <w:t>The overall objective of this project is</w:t>
      </w:r>
      <w:r w:rsidR="009630FB" w:rsidRPr="009A47E4">
        <w:rPr>
          <w:sz w:val="24"/>
        </w:rPr>
        <w:t xml:space="preserve"> to build a single page HTML5 web application for Inventory and Pricing Management on Angular JS</w:t>
      </w:r>
    </w:p>
    <w:p w14:paraId="31D9EFDC" w14:textId="77777777" w:rsidR="00F65E8D" w:rsidRPr="009A47E4" w:rsidRDefault="00202203" w:rsidP="00F65E8D">
      <w:pPr>
        <w:pStyle w:val="Heading2"/>
        <w:rPr>
          <w:sz w:val="28"/>
        </w:rPr>
      </w:pPr>
      <w:bookmarkStart w:id="18" w:name="_Toc290813950"/>
      <w:r w:rsidRPr="009A47E4">
        <w:rPr>
          <w:sz w:val="28"/>
        </w:rPr>
        <w:t>Requirements</w:t>
      </w:r>
      <w:bookmarkEnd w:id="18"/>
    </w:p>
    <w:p w14:paraId="33792ADC" w14:textId="2EA55689" w:rsidR="00A1487B" w:rsidRPr="009A47E4" w:rsidRDefault="00A1487B" w:rsidP="00A1487B">
      <w:pPr>
        <w:pStyle w:val="Heading3"/>
        <w:rPr>
          <w:rFonts w:cs="Times"/>
          <w:sz w:val="24"/>
          <w:lang w:val="en-US"/>
        </w:rPr>
      </w:pPr>
      <w:bookmarkStart w:id="19" w:name="_Toc330798189"/>
      <w:r w:rsidRPr="009A47E4">
        <w:rPr>
          <w:sz w:val="24"/>
          <w:lang w:val="en-US"/>
        </w:rPr>
        <w:t>Home page should have a search box where user</w:t>
      </w:r>
      <w:r w:rsidR="00CD4963" w:rsidRPr="009A47E4">
        <w:rPr>
          <w:sz w:val="24"/>
          <w:lang w:val="en-US"/>
        </w:rPr>
        <w:t xml:space="preserve"> can search for product names. </w:t>
      </w:r>
      <w:r w:rsidRPr="009A47E4">
        <w:rPr>
          <w:sz w:val="24"/>
          <w:lang w:val="en-US"/>
        </w:rPr>
        <w:t xml:space="preserve">User should be shown an Auto Suggestion based on what he types in the search box. </w:t>
      </w:r>
    </w:p>
    <w:p w14:paraId="7C59D551" w14:textId="77777777" w:rsidR="00A1487B" w:rsidRPr="009A47E4" w:rsidRDefault="00A1487B" w:rsidP="00A1487B">
      <w:pPr>
        <w:pStyle w:val="Heading3"/>
        <w:rPr>
          <w:rFonts w:cs="Times"/>
          <w:sz w:val="24"/>
          <w:lang w:val="en-US"/>
        </w:rPr>
      </w:pPr>
      <w:r w:rsidRPr="009A47E4">
        <w:rPr>
          <w:sz w:val="24"/>
          <w:lang w:val="en-US"/>
        </w:rPr>
        <w:t xml:space="preserve">When the user hits enter show the correct product details below. User should be able to edit the product name and selling price only </w:t>
      </w:r>
    </w:p>
    <w:p w14:paraId="10D3A8BC" w14:textId="3BD8687D" w:rsidR="00202203" w:rsidRPr="009A47E4" w:rsidRDefault="00A1487B" w:rsidP="00A1487B">
      <w:pPr>
        <w:pStyle w:val="Heading3"/>
        <w:rPr>
          <w:rFonts w:cs="Times"/>
          <w:sz w:val="24"/>
          <w:lang w:val="en-US"/>
        </w:rPr>
      </w:pPr>
      <w:r w:rsidRPr="009A47E4">
        <w:rPr>
          <w:sz w:val="24"/>
          <w:lang w:val="en-US"/>
        </w:rPr>
        <w:t xml:space="preserve">Product details will be ID, product name, cost per unit, selling price per </w:t>
      </w:r>
      <w:proofErr w:type="gramStart"/>
      <w:r w:rsidRPr="009A47E4">
        <w:rPr>
          <w:sz w:val="24"/>
          <w:lang w:val="en-US"/>
        </w:rPr>
        <w:t>unit ,</w:t>
      </w:r>
      <w:proofErr w:type="gramEnd"/>
      <w:r w:rsidRPr="009A47E4">
        <w:rPr>
          <w:sz w:val="24"/>
          <w:lang w:val="en-US"/>
        </w:rPr>
        <w:t xml:space="preserve"> no of units available </w:t>
      </w:r>
    </w:p>
    <w:bookmarkEnd w:id="19"/>
    <w:p w14:paraId="6BE7EE39" w14:textId="697F29CA" w:rsidR="00A1487B" w:rsidRPr="009A47E4" w:rsidRDefault="00A1487B" w:rsidP="00A1487B">
      <w:pPr>
        <w:pStyle w:val="Heading3"/>
        <w:rPr>
          <w:sz w:val="24"/>
          <w:lang w:val="en-US"/>
        </w:rPr>
      </w:pPr>
      <w:r w:rsidRPr="009A47E4">
        <w:rPr>
          <w:sz w:val="24"/>
          <w:lang w:val="en-US"/>
        </w:rPr>
        <w:t xml:space="preserve">User will be able to edit product name, and selling! </w:t>
      </w:r>
      <w:proofErr w:type="gramStart"/>
      <w:r w:rsidRPr="009A47E4">
        <w:rPr>
          <w:sz w:val="24"/>
          <w:lang w:val="en-US"/>
        </w:rPr>
        <w:t>price</w:t>
      </w:r>
      <w:proofErr w:type="gramEnd"/>
      <w:r w:rsidRPr="009A47E4">
        <w:rPr>
          <w:sz w:val="24"/>
          <w:lang w:val="en-US"/>
        </w:rPr>
        <w:t xml:space="preserve"> only rest of the fields are un editable. On Hitting enter in the input field data should be saved</w:t>
      </w:r>
    </w:p>
    <w:p w14:paraId="3FE6ADBC" w14:textId="77777777" w:rsidR="00A1487B" w:rsidRPr="009A47E4" w:rsidRDefault="00A1487B" w:rsidP="00A1487B">
      <w:pPr>
        <w:pStyle w:val="Heading3"/>
        <w:rPr>
          <w:sz w:val="24"/>
          <w:lang w:val="en-US"/>
        </w:rPr>
      </w:pPr>
      <w:proofErr w:type="gramStart"/>
      <w:r w:rsidRPr="009A47E4">
        <w:rPr>
          <w:sz w:val="24"/>
          <w:lang w:val="en-US"/>
        </w:rPr>
        <w:t>Validation :</w:t>
      </w:r>
      <w:proofErr w:type="gramEnd"/>
      <w:r w:rsidRPr="009A47E4">
        <w:rPr>
          <w:sz w:val="24"/>
          <w:lang w:val="en-US"/>
        </w:rPr>
        <w:t xml:space="preserve"> Product name should be alpha numeric character !and selling price is numeric and cannot be less than cost price </w:t>
      </w:r>
    </w:p>
    <w:p w14:paraId="25638B18" w14:textId="616887C9" w:rsidR="00A1487B" w:rsidRPr="009A47E4" w:rsidRDefault="00A1487B" w:rsidP="00A1487B">
      <w:pPr>
        <w:pStyle w:val="Heading3"/>
        <w:rPr>
          <w:rFonts w:cs="Times"/>
          <w:sz w:val="24"/>
          <w:lang w:val="en-US"/>
        </w:rPr>
      </w:pPr>
      <w:r w:rsidRPr="009A47E4">
        <w:rPr>
          <w:sz w:val="24"/>
          <w:lang w:val="en-US"/>
        </w:rPr>
        <w:t xml:space="preserve">There should be another tab on the home screen called “EDIT”. User should be able to add new </w:t>
      </w:r>
      <w:proofErr w:type="gramStart"/>
      <w:r w:rsidRPr="009A47E4">
        <w:rPr>
          <w:sz w:val="24"/>
          <w:lang w:val="en-US"/>
        </w:rPr>
        <w:t>products !from</w:t>
      </w:r>
      <w:proofErr w:type="gramEnd"/>
      <w:r w:rsidRPr="009A47E4">
        <w:rPr>
          <w:sz w:val="24"/>
          <w:lang w:val="en-US"/>
        </w:rPr>
        <w:t xml:space="preserve"> this screen. </w:t>
      </w:r>
    </w:p>
    <w:p w14:paraId="5DB5CD2F" w14:textId="422A26EC" w:rsidR="00600D4E" w:rsidRPr="009A47E4" w:rsidRDefault="00772BAD" w:rsidP="000E0A52">
      <w:pPr>
        <w:pStyle w:val="Heading2"/>
        <w:rPr>
          <w:sz w:val="28"/>
        </w:rPr>
      </w:pPr>
      <w:bookmarkStart w:id="20" w:name="_Toc290813951"/>
      <w:r w:rsidRPr="009A47E4">
        <w:rPr>
          <w:sz w:val="28"/>
        </w:rPr>
        <w:t>Deliverables</w:t>
      </w:r>
      <w:bookmarkEnd w:id="20"/>
    </w:p>
    <w:p w14:paraId="77E7FC4D" w14:textId="6D103D5E" w:rsidR="0013644C" w:rsidRPr="009A47E4" w:rsidRDefault="00A1487B" w:rsidP="0013644C">
      <w:pPr>
        <w:pStyle w:val="Bullit"/>
        <w:spacing w:after="0" w:line="276" w:lineRule="auto"/>
        <w:ind w:left="714" w:hanging="357"/>
        <w:rPr>
          <w:sz w:val="28"/>
        </w:rPr>
      </w:pPr>
      <w:r w:rsidRPr="009A47E4">
        <w:rPr>
          <w:sz w:val="28"/>
        </w:rPr>
        <w:t xml:space="preserve">Submit project solution by Zip or checking into </w:t>
      </w:r>
      <w:proofErr w:type="spellStart"/>
      <w:r w:rsidRPr="009A47E4">
        <w:rPr>
          <w:sz w:val="28"/>
        </w:rPr>
        <w:t>github</w:t>
      </w:r>
      <w:proofErr w:type="spellEnd"/>
      <w:r w:rsidRPr="009A47E4">
        <w:rPr>
          <w:sz w:val="28"/>
        </w:rPr>
        <w:t xml:space="preserve"> as a repo.</w:t>
      </w:r>
    </w:p>
    <w:p w14:paraId="19C70C5D" w14:textId="77777777" w:rsidR="00600D4E" w:rsidRPr="009A47E4" w:rsidRDefault="00772BAD" w:rsidP="0029355D">
      <w:pPr>
        <w:pStyle w:val="Heading2"/>
        <w:rPr>
          <w:sz w:val="28"/>
        </w:rPr>
      </w:pPr>
      <w:bookmarkStart w:id="21" w:name="_Toc290813952"/>
      <w:r w:rsidRPr="009A47E4">
        <w:rPr>
          <w:sz w:val="28"/>
        </w:rPr>
        <w:t>Constraints</w:t>
      </w:r>
      <w:bookmarkEnd w:id="21"/>
    </w:p>
    <w:p w14:paraId="2E3010AA" w14:textId="09B43CE0" w:rsidR="00795F5C" w:rsidRPr="009A47E4" w:rsidRDefault="00795F5C" w:rsidP="00795F5C">
      <w:pPr>
        <w:pStyle w:val="Heading3"/>
        <w:rPr>
          <w:color w:val="FF0000"/>
          <w:sz w:val="24"/>
        </w:rPr>
      </w:pPr>
      <w:r w:rsidRPr="009A47E4">
        <w:rPr>
          <w:color w:val="FF0000"/>
          <w:sz w:val="24"/>
        </w:rPr>
        <w:t>Browser Compatibility</w:t>
      </w:r>
    </w:p>
    <w:p w14:paraId="29E0E61C" w14:textId="38F627E8" w:rsidR="00795F5C" w:rsidRPr="009A47E4" w:rsidRDefault="00795F5C" w:rsidP="00772BAD">
      <w:pPr>
        <w:pStyle w:val="Bullit"/>
        <w:spacing w:after="0" w:line="276" w:lineRule="auto"/>
        <w:ind w:left="714" w:hanging="357"/>
        <w:rPr>
          <w:color w:val="FF0000"/>
          <w:sz w:val="28"/>
        </w:rPr>
      </w:pPr>
      <w:r w:rsidRPr="009A47E4">
        <w:rPr>
          <w:color w:val="FF0000"/>
          <w:sz w:val="28"/>
        </w:rPr>
        <w:t xml:space="preserve">Works only on HTML5 supported modern browsers due to Angular JS’ compatibility </w:t>
      </w:r>
    </w:p>
    <w:p w14:paraId="5665C526" w14:textId="596C6373" w:rsidR="00795F5C" w:rsidRPr="009A47E4" w:rsidRDefault="00795F5C" w:rsidP="00795F5C">
      <w:pPr>
        <w:pStyle w:val="Bullit"/>
        <w:numPr>
          <w:ilvl w:val="1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t>Supported Browsers</w:t>
      </w:r>
    </w:p>
    <w:p w14:paraId="194922CA" w14:textId="54DDB78F" w:rsidR="00795F5C" w:rsidRPr="009A47E4" w:rsidRDefault="00795F5C" w:rsidP="00795F5C">
      <w:pPr>
        <w:pStyle w:val="Bullit"/>
        <w:numPr>
          <w:ilvl w:val="2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t>IE 10+ (For all features)</w:t>
      </w:r>
    </w:p>
    <w:p w14:paraId="5C6714B0" w14:textId="6FC711B7" w:rsidR="00795F5C" w:rsidRPr="009A47E4" w:rsidRDefault="00795F5C" w:rsidP="00795F5C">
      <w:pPr>
        <w:pStyle w:val="Bullit"/>
        <w:numPr>
          <w:ilvl w:val="2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t>Chrome (from web server only)</w:t>
      </w:r>
    </w:p>
    <w:p w14:paraId="087AF2F3" w14:textId="626723F1" w:rsidR="00795F5C" w:rsidRPr="009A47E4" w:rsidRDefault="00795F5C" w:rsidP="00795F5C">
      <w:pPr>
        <w:pStyle w:val="Bullit"/>
        <w:numPr>
          <w:ilvl w:val="2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lastRenderedPageBreak/>
        <w:t>Safari</w:t>
      </w:r>
    </w:p>
    <w:p w14:paraId="42FF9796" w14:textId="29DAB536" w:rsidR="00795F5C" w:rsidRPr="009A47E4" w:rsidRDefault="00795F5C" w:rsidP="00795F5C">
      <w:pPr>
        <w:pStyle w:val="Bullit"/>
        <w:numPr>
          <w:ilvl w:val="2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t>Firefox</w:t>
      </w:r>
    </w:p>
    <w:p w14:paraId="5D8A6D5A" w14:textId="77777777" w:rsidR="00795F5C" w:rsidRPr="009A47E4" w:rsidRDefault="00795F5C" w:rsidP="00795F5C">
      <w:pPr>
        <w:pStyle w:val="Bullit"/>
        <w:numPr>
          <w:ilvl w:val="0"/>
          <w:numId w:val="0"/>
        </w:numPr>
        <w:spacing w:after="0" w:line="276" w:lineRule="auto"/>
        <w:rPr>
          <w:color w:val="FF0000"/>
          <w:sz w:val="28"/>
        </w:rPr>
      </w:pPr>
    </w:p>
    <w:p w14:paraId="0D0EFF88" w14:textId="58BE6E7C" w:rsidR="00772BAD" w:rsidRPr="009A47E4" w:rsidRDefault="00A1487B" w:rsidP="00772BAD">
      <w:pPr>
        <w:pStyle w:val="Bullit"/>
        <w:spacing w:after="0" w:line="276" w:lineRule="auto"/>
        <w:ind w:left="714" w:hanging="357"/>
        <w:rPr>
          <w:color w:val="FF0000"/>
          <w:sz w:val="28"/>
        </w:rPr>
      </w:pPr>
      <w:r w:rsidRPr="009A47E4">
        <w:rPr>
          <w:color w:val="FF0000"/>
          <w:sz w:val="28"/>
        </w:rPr>
        <w:t>Using solution statically (from file system) on Chrome and Opera will not work due to file XHR restrictions applied by default by Chrome and Opera</w:t>
      </w:r>
    </w:p>
    <w:p w14:paraId="48DC9591" w14:textId="0FC4D4C2" w:rsidR="00F942A7" w:rsidRPr="009A47E4" w:rsidRDefault="00F942A7" w:rsidP="00F942A7">
      <w:pPr>
        <w:pStyle w:val="Bullit"/>
        <w:numPr>
          <w:ilvl w:val="1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t>On Mac:</w:t>
      </w:r>
    </w:p>
    <w:p w14:paraId="4E672B80" w14:textId="77777777" w:rsidR="00F942A7" w:rsidRPr="009A47E4" w:rsidRDefault="00F942A7" w:rsidP="00F942A7">
      <w:pPr>
        <w:pStyle w:val="Bullit"/>
        <w:numPr>
          <w:ilvl w:val="2"/>
          <w:numId w:val="2"/>
        </w:numPr>
        <w:spacing w:after="0" w:line="276" w:lineRule="auto"/>
        <w:rPr>
          <w:color w:val="FF0000"/>
          <w:sz w:val="24"/>
        </w:rPr>
      </w:pPr>
      <w:proofErr w:type="gramStart"/>
      <w:r w:rsidRPr="009A47E4">
        <w:rPr>
          <w:color w:val="FF0000"/>
          <w:sz w:val="28"/>
        </w:rPr>
        <w:t>open</w:t>
      </w:r>
      <w:proofErr w:type="gramEnd"/>
      <w:r w:rsidRPr="009A47E4">
        <w:rPr>
          <w:color w:val="FF0000"/>
          <w:sz w:val="28"/>
        </w:rPr>
        <w:t xml:space="preserve"> /Applications/Google\ </w:t>
      </w:r>
      <w:proofErr w:type="spellStart"/>
      <w:r w:rsidRPr="009A47E4">
        <w:rPr>
          <w:color w:val="FF0000"/>
          <w:sz w:val="28"/>
        </w:rPr>
        <w:t>Chrome.app</w:t>
      </w:r>
      <w:proofErr w:type="spellEnd"/>
      <w:r w:rsidRPr="009A47E4">
        <w:rPr>
          <w:color w:val="FF0000"/>
          <w:sz w:val="28"/>
        </w:rPr>
        <w:t>/ --</w:t>
      </w:r>
      <w:proofErr w:type="spellStart"/>
      <w:r w:rsidRPr="009A47E4">
        <w:rPr>
          <w:color w:val="FF0000"/>
          <w:sz w:val="28"/>
        </w:rPr>
        <w:t>args</w:t>
      </w:r>
      <w:proofErr w:type="spellEnd"/>
      <w:r w:rsidRPr="009A47E4">
        <w:rPr>
          <w:color w:val="FF0000"/>
          <w:sz w:val="28"/>
        </w:rPr>
        <w:t xml:space="preserve"> --disable-web-security</w:t>
      </w:r>
    </w:p>
    <w:p w14:paraId="2B42DF12" w14:textId="662395E8" w:rsidR="00F942A7" w:rsidRPr="009A47E4" w:rsidRDefault="00F942A7" w:rsidP="00F942A7">
      <w:pPr>
        <w:pStyle w:val="Bullit"/>
        <w:numPr>
          <w:ilvl w:val="1"/>
          <w:numId w:val="2"/>
        </w:numPr>
        <w:spacing w:after="0" w:line="276" w:lineRule="auto"/>
        <w:rPr>
          <w:color w:val="FF0000"/>
          <w:sz w:val="28"/>
        </w:rPr>
      </w:pPr>
      <w:r w:rsidRPr="009A47E4">
        <w:rPr>
          <w:color w:val="FF0000"/>
          <w:sz w:val="28"/>
        </w:rPr>
        <w:t>On Windows:</w:t>
      </w:r>
    </w:p>
    <w:p w14:paraId="073094D2" w14:textId="77777777" w:rsidR="00F942A7" w:rsidRPr="009A47E4" w:rsidRDefault="00F942A7" w:rsidP="00F942A7">
      <w:pPr>
        <w:pStyle w:val="Bullit"/>
        <w:numPr>
          <w:ilvl w:val="2"/>
          <w:numId w:val="2"/>
        </w:numPr>
        <w:spacing w:after="0" w:line="276" w:lineRule="auto"/>
        <w:rPr>
          <w:color w:val="FF0000"/>
          <w:sz w:val="28"/>
        </w:rPr>
      </w:pPr>
      <w:bookmarkStart w:id="22" w:name="_Toc527953324"/>
      <w:bookmarkEnd w:id="15"/>
      <w:bookmarkEnd w:id="16"/>
      <w:proofErr w:type="gramStart"/>
      <w:r w:rsidRPr="009A47E4">
        <w:rPr>
          <w:color w:val="FF0000"/>
          <w:sz w:val="28"/>
        </w:rPr>
        <w:t>chrome.exe</w:t>
      </w:r>
      <w:proofErr w:type="gramEnd"/>
      <w:r w:rsidRPr="009A47E4">
        <w:rPr>
          <w:color w:val="FF0000"/>
          <w:sz w:val="28"/>
        </w:rPr>
        <w:t xml:space="preserve"> --disable-web-security</w:t>
      </w:r>
    </w:p>
    <w:p w14:paraId="32436155" w14:textId="79E12504" w:rsidR="004366A5" w:rsidRPr="009A47E4" w:rsidRDefault="00A1487B" w:rsidP="00DD3AAF">
      <w:pPr>
        <w:pStyle w:val="Heading1"/>
        <w:rPr>
          <w:sz w:val="32"/>
        </w:rPr>
      </w:pPr>
      <w:bookmarkStart w:id="23" w:name="_Toc290813953"/>
      <w:r w:rsidRPr="009A47E4">
        <w:rPr>
          <w:sz w:val="32"/>
        </w:rPr>
        <w:t>Technical Design</w:t>
      </w:r>
      <w:bookmarkEnd w:id="23"/>
    </w:p>
    <w:p w14:paraId="728B764C" w14:textId="77777777" w:rsidR="00DD3AAF" w:rsidRPr="009A47E4" w:rsidRDefault="00A1487B" w:rsidP="00DD3AAF">
      <w:pPr>
        <w:pStyle w:val="Heading2"/>
        <w:rPr>
          <w:sz w:val="28"/>
        </w:rPr>
      </w:pPr>
      <w:bookmarkStart w:id="24" w:name="_Toc290813954"/>
      <w:r w:rsidRPr="009A47E4">
        <w:rPr>
          <w:sz w:val="28"/>
        </w:rPr>
        <w:t>Front</w:t>
      </w:r>
      <w:r w:rsidR="00DD3AAF" w:rsidRPr="009A47E4">
        <w:rPr>
          <w:sz w:val="28"/>
        </w:rPr>
        <w:t>-</w:t>
      </w:r>
      <w:r w:rsidRPr="009A47E4">
        <w:rPr>
          <w:sz w:val="28"/>
        </w:rPr>
        <w:t>End</w:t>
      </w:r>
      <w:bookmarkEnd w:id="24"/>
      <w:r w:rsidR="00DD3AAF" w:rsidRPr="009A47E4">
        <w:rPr>
          <w:sz w:val="28"/>
        </w:rPr>
        <w:t xml:space="preserve"> </w:t>
      </w:r>
    </w:p>
    <w:p w14:paraId="3FED84D0" w14:textId="6B464149" w:rsidR="00DD3AAF" w:rsidRPr="009A47E4" w:rsidRDefault="00DD3AAF" w:rsidP="00DD3AAF">
      <w:pPr>
        <w:pStyle w:val="Heading3"/>
        <w:rPr>
          <w:sz w:val="24"/>
        </w:rPr>
      </w:pPr>
      <w:proofErr w:type="spellStart"/>
      <w:r w:rsidRPr="009A47E4">
        <w:rPr>
          <w:sz w:val="24"/>
        </w:rPr>
        <w:t>Javascript</w:t>
      </w:r>
      <w:proofErr w:type="spellEnd"/>
      <w:r w:rsidRPr="009A47E4">
        <w:rPr>
          <w:sz w:val="24"/>
        </w:rPr>
        <w:t xml:space="preserve"> Libraries</w:t>
      </w:r>
    </w:p>
    <w:p w14:paraId="5D1B1CB8" w14:textId="0D6815CC" w:rsidR="00DD3AAF" w:rsidRPr="009A47E4" w:rsidRDefault="00DD3AAF" w:rsidP="00DD3AAF">
      <w:pPr>
        <w:pStyle w:val="ListParagraph"/>
        <w:numPr>
          <w:ilvl w:val="0"/>
          <w:numId w:val="31"/>
        </w:numPr>
        <w:rPr>
          <w:sz w:val="24"/>
        </w:rPr>
      </w:pPr>
      <w:r w:rsidRPr="009A47E4">
        <w:rPr>
          <w:sz w:val="24"/>
        </w:rPr>
        <w:t xml:space="preserve">Angular JS </w:t>
      </w:r>
      <w:r w:rsidR="001F7208" w:rsidRPr="009A47E4">
        <w:rPr>
          <w:sz w:val="24"/>
        </w:rPr>
        <w:t>(v1.3)</w:t>
      </w:r>
    </w:p>
    <w:p w14:paraId="7EC715B8" w14:textId="6D18F4D2" w:rsidR="00DD3AAF" w:rsidRPr="009A47E4" w:rsidRDefault="00DD3AAF" w:rsidP="00DD3AAF">
      <w:pPr>
        <w:pStyle w:val="ListParagraph"/>
        <w:numPr>
          <w:ilvl w:val="0"/>
          <w:numId w:val="31"/>
        </w:numPr>
        <w:rPr>
          <w:sz w:val="24"/>
        </w:rPr>
      </w:pPr>
      <w:proofErr w:type="gramStart"/>
      <w:r w:rsidRPr="009A47E4">
        <w:rPr>
          <w:sz w:val="24"/>
        </w:rPr>
        <w:t>jQuery</w:t>
      </w:r>
      <w:proofErr w:type="gramEnd"/>
      <w:r w:rsidR="001F7208" w:rsidRPr="009A47E4">
        <w:rPr>
          <w:sz w:val="24"/>
        </w:rPr>
        <w:t xml:space="preserve"> (v1.10)</w:t>
      </w:r>
    </w:p>
    <w:p w14:paraId="336F3D15" w14:textId="71750197" w:rsidR="00DD3AAF" w:rsidRPr="009A47E4" w:rsidRDefault="00DD3AAF" w:rsidP="00DD3AAF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proofErr w:type="gramStart"/>
      <w:r w:rsidRPr="009A47E4">
        <w:rPr>
          <w:sz w:val="24"/>
        </w:rPr>
        <w:t>HighCharts</w:t>
      </w:r>
      <w:proofErr w:type="spellEnd"/>
      <w:r w:rsidR="001F7208" w:rsidRPr="009A47E4">
        <w:rPr>
          <w:sz w:val="24"/>
        </w:rPr>
        <w:t>(</w:t>
      </w:r>
      <w:proofErr w:type="gramEnd"/>
      <w:r w:rsidR="001F7208" w:rsidRPr="009A47E4">
        <w:rPr>
          <w:sz w:val="24"/>
        </w:rPr>
        <w:t>v1.2)</w:t>
      </w:r>
    </w:p>
    <w:p w14:paraId="52EC4F00" w14:textId="50C47976" w:rsidR="00DD3AAF" w:rsidRPr="009A47E4" w:rsidRDefault="00DD3AAF" w:rsidP="001F7208">
      <w:pPr>
        <w:pStyle w:val="Heading3"/>
        <w:rPr>
          <w:sz w:val="24"/>
        </w:rPr>
      </w:pPr>
      <w:r w:rsidRPr="009A47E4">
        <w:rPr>
          <w:sz w:val="24"/>
        </w:rPr>
        <w:t>CSS</w:t>
      </w:r>
    </w:p>
    <w:p w14:paraId="2C1D00E6" w14:textId="6589FEFB" w:rsidR="00DD3AAF" w:rsidRPr="009A47E4" w:rsidRDefault="00CD4963" w:rsidP="00CD4963">
      <w:pPr>
        <w:pStyle w:val="ListParagraph"/>
        <w:numPr>
          <w:ilvl w:val="0"/>
          <w:numId w:val="35"/>
        </w:numPr>
        <w:rPr>
          <w:sz w:val="24"/>
        </w:rPr>
      </w:pPr>
      <w:r w:rsidRPr="009A47E4">
        <w:rPr>
          <w:sz w:val="24"/>
        </w:rPr>
        <w:t>Twitter bootstrap for device compatibility</w:t>
      </w:r>
    </w:p>
    <w:p w14:paraId="0005FD36" w14:textId="77777777" w:rsidR="00CD4963" w:rsidRPr="009A47E4" w:rsidRDefault="00CD4963" w:rsidP="00CD4963">
      <w:pPr>
        <w:pStyle w:val="ListParagraph"/>
        <w:numPr>
          <w:ilvl w:val="0"/>
          <w:numId w:val="35"/>
        </w:numPr>
        <w:rPr>
          <w:sz w:val="24"/>
        </w:rPr>
      </w:pPr>
      <w:proofErr w:type="gramStart"/>
      <w:r w:rsidRPr="009A47E4">
        <w:rPr>
          <w:sz w:val="24"/>
        </w:rPr>
        <w:t>font</w:t>
      </w:r>
      <w:proofErr w:type="gramEnd"/>
      <w:r w:rsidRPr="009A47E4">
        <w:rPr>
          <w:sz w:val="24"/>
        </w:rPr>
        <w:t>-awesome for vector icons</w:t>
      </w:r>
    </w:p>
    <w:p w14:paraId="7DA55E0E" w14:textId="77777777" w:rsidR="00CD4963" w:rsidRPr="009A47E4" w:rsidRDefault="00CD4963" w:rsidP="00CD4963">
      <w:pPr>
        <w:pStyle w:val="ListParagraph"/>
        <w:ind w:left="1080"/>
        <w:rPr>
          <w:sz w:val="24"/>
        </w:rPr>
      </w:pPr>
    </w:p>
    <w:p w14:paraId="0A3E324E" w14:textId="2D1ACB35" w:rsidR="00DD3AAF" w:rsidRPr="009A47E4" w:rsidRDefault="001F7208" w:rsidP="00DD3AAF">
      <w:pPr>
        <w:rPr>
          <w:rFonts w:eastAsia="Times New Roman"/>
          <w:b/>
          <w:bCs/>
          <w:sz w:val="24"/>
        </w:rPr>
      </w:pPr>
      <w:r w:rsidRPr="009A47E4">
        <w:rPr>
          <w:rFonts w:eastAsia="Times New Roman"/>
          <w:b/>
          <w:bCs/>
          <w:sz w:val="24"/>
        </w:rPr>
        <w:t xml:space="preserve">4.1.3 </w:t>
      </w:r>
      <w:r w:rsidRPr="009A47E4">
        <w:rPr>
          <w:rFonts w:eastAsia="Times New Roman"/>
          <w:b/>
          <w:bCs/>
          <w:sz w:val="24"/>
        </w:rPr>
        <w:tab/>
      </w:r>
      <w:r w:rsidR="00CD4963" w:rsidRPr="009A47E4">
        <w:rPr>
          <w:rFonts w:eastAsia="Times New Roman"/>
          <w:b/>
          <w:bCs/>
          <w:sz w:val="24"/>
        </w:rPr>
        <w:t xml:space="preserve">App </w:t>
      </w:r>
      <w:r w:rsidR="00DD3AAF" w:rsidRPr="009A47E4">
        <w:rPr>
          <w:rFonts w:eastAsia="Times New Roman"/>
          <w:b/>
          <w:bCs/>
          <w:sz w:val="24"/>
        </w:rPr>
        <w:t>Structure</w:t>
      </w:r>
    </w:p>
    <w:p w14:paraId="37046CD3" w14:textId="694A3AF0" w:rsidR="00DD3AAF" w:rsidRPr="009A47E4" w:rsidRDefault="00DD3AAF" w:rsidP="00DD3AAF">
      <w:pPr>
        <w:pStyle w:val="ListParagraph"/>
        <w:numPr>
          <w:ilvl w:val="0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32"/>
        </w:rPr>
        <w:t>static</w:t>
      </w:r>
      <w:proofErr w:type="gramEnd"/>
      <w:r w:rsidRPr="009A47E4">
        <w:rPr>
          <w:rFonts w:eastAsia="Times New Roman"/>
          <w:bCs/>
          <w:sz w:val="24"/>
        </w:rPr>
        <w:t xml:space="preserve">– Contains all static </w:t>
      </w:r>
      <w:proofErr w:type="spellStart"/>
      <w:r w:rsidRPr="009A47E4">
        <w:rPr>
          <w:rFonts w:eastAsia="Times New Roman"/>
          <w:bCs/>
          <w:sz w:val="24"/>
        </w:rPr>
        <w:t>js</w:t>
      </w:r>
      <w:proofErr w:type="spellEnd"/>
      <w:r w:rsidRPr="009A47E4">
        <w:rPr>
          <w:rFonts w:eastAsia="Times New Roman"/>
          <w:bCs/>
          <w:sz w:val="24"/>
        </w:rPr>
        <w:t>/</w:t>
      </w:r>
      <w:proofErr w:type="spellStart"/>
      <w:r w:rsidRPr="009A47E4">
        <w:rPr>
          <w:rFonts w:eastAsia="Times New Roman"/>
          <w:bCs/>
          <w:sz w:val="24"/>
        </w:rPr>
        <w:t>css</w:t>
      </w:r>
      <w:proofErr w:type="spellEnd"/>
      <w:r w:rsidRPr="009A47E4">
        <w:rPr>
          <w:rFonts w:eastAsia="Times New Roman"/>
          <w:bCs/>
          <w:sz w:val="24"/>
        </w:rPr>
        <w:t>/html</w:t>
      </w:r>
    </w:p>
    <w:p w14:paraId="189A4C3C" w14:textId="65C5DBB2" w:rsidR="00DD3AAF" w:rsidRPr="009A47E4" w:rsidRDefault="00DD3AAF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28"/>
        </w:rPr>
        <w:t>components</w:t>
      </w:r>
      <w:proofErr w:type="gramEnd"/>
      <w:r w:rsidRPr="009A47E4">
        <w:rPr>
          <w:rFonts w:eastAsia="Times New Roman"/>
          <w:bCs/>
          <w:sz w:val="28"/>
        </w:rPr>
        <w:t xml:space="preserve"> </w:t>
      </w:r>
      <w:r w:rsidRPr="009A47E4">
        <w:rPr>
          <w:rFonts w:eastAsia="Times New Roman"/>
          <w:bCs/>
          <w:sz w:val="24"/>
        </w:rPr>
        <w:t xml:space="preserve">– all </w:t>
      </w:r>
      <w:proofErr w:type="spellStart"/>
      <w:r w:rsidRPr="009A47E4">
        <w:rPr>
          <w:rFonts w:eastAsia="Times New Roman"/>
          <w:bCs/>
          <w:sz w:val="24"/>
        </w:rPr>
        <w:t>resusable</w:t>
      </w:r>
      <w:proofErr w:type="spellEnd"/>
      <w:r w:rsidRPr="009A47E4">
        <w:rPr>
          <w:rFonts w:eastAsia="Times New Roman"/>
          <w:bCs/>
          <w:sz w:val="24"/>
        </w:rPr>
        <w:t xml:space="preserve"> components</w:t>
      </w:r>
    </w:p>
    <w:p w14:paraId="0E7CD361" w14:textId="295B3679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t>buttons</w:t>
      </w:r>
      <w:proofErr w:type="gramEnd"/>
      <w:r w:rsidRPr="009A47E4">
        <w:rPr>
          <w:rFonts w:eastAsia="Times New Roman"/>
          <w:bCs/>
          <w:sz w:val="24"/>
        </w:rPr>
        <w:t xml:space="preserve"> – round shaped buttons (</w:t>
      </w:r>
      <w:proofErr w:type="spellStart"/>
      <w:r w:rsidRPr="009A47E4">
        <w:rPr>
          <w:rFonts w:eastAsia="Times New Roman"/>
          <w:bCs/>
          <w:sz w:val="24"/>
        </w:rPr>
        <w:t>nav</w:t>
      </w:r>
      <w:proofErr w:type="spellEnd"/>
      <w:r w:rsidRPr="009A47E4">
        <w:rPr>
          <w:rFonts w:eastAsia="Times New Roman"/>
          <w:bCs/>
          <w:sz w:val="24"/>
        </w:rPr>
        <w:t xml:space="preserve"> buttons)</w:t>
      </w:r>
    </w:p>
    <w:p w14:paraId="3FFB0637" w14:textId="4AEA0215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t>form</w:t>
      </w:r>
      <w:proofErr w:type="gramEnd"/>
      <w:r w:rsidRPr="009A47E4">
        <w:rPr>
          <w:rFonts w:eastAsia="Times New Roman"/>
          <w:bCs/>
          <w:sz w:val="24"/>
        </w:rPr>
        <w:t xml:space="preserve"> – Add/Edit forms</w:t>
      </w:r>
    </w:p>
    <w:p w14:paraId="6DBB70F9" w14:textId="12892EB8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t>grid</w:t>
      </w:r>
      <w:proofErr w:type="gramEnd"/>
      <w:r w:rsidRPr="009A47E4">
        <w:rPr>
          <w:rFonts w:eastAsia="Times New Roman"/>
          <w:bCs/>
          <w:sz w:val="24"/>
        </w:rPr>
        <w:t xml:space="preserve"> – All data view </w:t>
      </w:r>
    </w:p>
    <w:p w14:paraId="2329B81E" w14:textId="08A110A4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t>search</w:t>
      </w:r>
      <w:proofErr w:type="gramEnd"/>
      <w:r w:rsidRPr="009A47E4">
        <w:rPr>
          <w:rFonts w:eastAsia="Times New Roman"/>
          <w:bCs/>
          <w:sz w:val="24"/>
        </w:rPr>
        <w:t xml:space="preserve"> – auto complete remote/local search</w:t>
      </w:r>
    </w:p>
    <w:p w14:paraId="6E1722DB" w14:textId="03D18C2D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t>stats</w:t>
      </w:r>
      <w:proofErr w:type="gramEnd"/>
      <w:r w:rsidRPr="009A47E4">
        <w:rPr>
          <w:rFonts w:eastAsia="Times New Roman"/>
          <w:bCs/>
          <w:sz w:val="24"/>
        </w:rPr>
        <w:t xml:space="preserve"> – stats view</w:t>
      </w:r>
    </w:p>
    <w:p w14:paraId="18FB3C98" w14:textId="12AA17DC" w:rsidR="00DD3AAF" w:rsidRPr="009A47E4" w:rsidRDefault="00DD3AAF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28"/>
        </w:rPr>
        <w:t>data</w:t>
      </w:r>
      <w:proofErr w:type="gramEnd"/>
      <w:r w:rsidRPr="009A47E4">
        <w:rPr>
          <w:rFonts w:eastAsia="Times New Roman"/>
          <w:bCs/>
          <w:sz w:val="28"/>
        </w:rPr>
        <w:t xml:space="preserve"> </w:t>
      </w:r>
      <w:r w:rsidRPr="009A47E4">
        <w:rPr>
          <w:rFonts w:eastAsia="Times New Roman"/>
          <w:bCs/>
          <w:sz w:val="24"/>
        </w:rPr>
        <w:t xml:space="preserve">– data to be consumed by app </w:t>
      </w:r>
      <w:r w:rsidR="00136526">
        <w:rPr>
          <w:rFonts w:eastAsia="Times New Roman"/>
          <w:bCs/>
          <w:sz w:val="24"/>
        </w:rPr>
        <w:t xml:space="preserve">(pushed in mongo </w:t>
      </w:r>
      <w:proofErr w:type="spellStart"/>
      <w:r w:rsidR="00136526">
        <w:rPr>
          <w:rFonts w:eastAsia="Times New Roman"/>
          <w:bCs/>
          <w:sz w:val="24"/>
        </w:rPr>
        <w:t>db</w:t>
      </w:r>
      <w:proofErr w:type="spellEnd"/>
      <w:r w:rsidR="00136526">
        <w:rPr>
          <w:rFonts w:eastAsia="Times New Roman"/>
          <w:bCs/>
          <w:sz w:val="24"/>
        </w:rPr>
        <w:t xml:space="preserve"> by Node on first run)</w:t>
      </w:r>
    </w:p>
    <w:p w14:paraId="43CB34E4" w14:textId="258022D8" w:rsidR="00DD3AAF" w:rsidRPr="009A47E4" w:rsidRDefault="00DD3AAF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28"/>
        </w:rPr>
        <w:t>resour</w:t>
      </w:r>
      <w:bookmarkStart w:id="25" w:name="_GoBack"/>
      <w:bookmarkEnd w:id="25"/>
      <w:r w:rsidRPr="009A47E4">
        <w:rPr>
          <w:rFonts w:eastAsia="Times New Roman"/>
          <w:b/>
          <w:bCs/>
          <w:color w:val="17365D" w:themeColor="text2" w:themeShade="BF"/>
          <w:sz w:val="28"/>
        </w:rPr>
        <w:t>ces</w:t>
      </w:r>
      <w:proofErr w:type="gramEnd"/>
      <w:r w:rsidRPr="009A47E4">
        <w:rPr>
          <w:rFonts w:eastAsia="Times New Roman"/>
          <w:bCs/>
          <w:sz w:val="28"/>
        </w:rPr>
        <w:t xml:space="preserve"> </w:t>
      </w:r>
      <w:r w:rsidRPr="009A47E4">
        <w:rPr>
          <w:rFonts w:eastAsia="Times New Roman"/>
          <w:bCs/>
          <w:sz w:val="24"/>
        </w:rPr>
        <w:t>– style resources for app</w:t>
      </w:r>
    </w:p>
    <w:p w14:paraId="3FC585A5" w14:textId="17A4E83B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/>
          <w:bCs/>
          <w:sz w:val="24"/>
        </w:rPr>
      </w:pPr>
      <w:proofErr w:type="spellStart"/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t>css</w:t>
      </w:r>
      <w:proofErr w:type="spellEnd"/>
      <w:proofErr w:type="gramEnd"/>
      <w:r w:rsidRPr="009A47E4">
        <w:rPr>
          <w:rFonts w:eastAsia="Times New Roman"/>
          <w:b/>
          <w:bCs/>
          <w:sz w:val="24"/>
        </w:rPr>
        <w:t xml:space="preserve"> </w:t>
      </w:r>
    </w:p>
    <w:p w14:paraId="2C6DD861" w14:textId="1000B0E9" w:rsidR="00DD3AAF" w:rsidRPr="009A47E4" w:rsidRDefault="00DD3AAF" w:rsidP="00DD3AAF">
      <w:pPr>
        <w:pStyle w:val="ListParagraph"/>
        <w:numPr>
          <w:ilvl w:val="3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Cs/>
          <w:sz w:val="24"/>
        </w:rPr>
        <w:t>app.css</w:t>
      </w:r>
      <w:proofErr w:type="gramEnd"/>
      <w:r w:rsidRPr="009A47E4">
        <w:rPr>
          <w:rFonts w:eastAsia="Times New Roman"/>
          <w:bCs/>
          <w:sz w:val="24"/>
        </w:rPr>
        <w:t xml:space="preserve"> – application style sheet</w:t>
      </w:r>
    </w:p>
    <w:p w14:paraId="15E1BC47" w14:textId="1C791899" w:rsidR="00DD3AAF" w:rsidRPr="009A47E4" w:rsidRDefault="00DD3AAF" w:rsidP="00DD3AAF">
      <w:pPr>
        <w:pStyle w:val="ListParagraph"/>
        <w:numPr>
          <w:ilvl w:val="3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Cs/>
          <w:sz w:val="24"/>
        </w:rPr>
        <w:t>bootstrap.css</w:t>
      </w:r>
      <w:proofErr w:type="gramEnd"/>
      <w:r w:rsidRPr="009A47E4">
        <w:rPr>
          <w:rFonts w:eastAsia="Times New Roman"/>
          <w:bCs/>
          <w:sz w:val="24"/>
        </w:rPr>
        <w:t xml:space="preserve"> – open source twitter bootstrap </w:t>
      </w:r>
      <w:proofErr w:type="spellStart"/>
      <w:r w:rsidRPr="009A47E4">
        <w:rPr>
          <w:rFonts w:eastAsia="Times New Roman"/>
          <w:bCs/>
          <w:sz w:val="24"/>
        </w:rPr>
        <w:t>css</w:t>
      </w:r>
      <w:proofErr w:type="spellEnd"/>
      <w:r w:rsidRPr="009A47E4">
        <w:rPr>
          <w:rFonts w:eastAsia="Times New Roman"/>
          <w:bCs/>
          <w:sz w:val="24"/>
        </w:rPr>
        <w:t xml:space="preserve"> for device support</w:t>
      </w:r>
    </w:p>
    <w:p w14:paraId="2C037A57" w14:textId="3318FE91" w:rsidR="00DD3AAF" w:rsidRPr="009A47E4" w:rsidRDefault="00DD3AAF" w:rsidP="00DD3AAF">
      <w:pPr>
        <w:pStyle w:val="ListParagraph"/>
        <w:numPr>
          <w:ilvl w:val="3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Cs/>
          <w:sz w:val="24"/>
        </w:rPr>
        <w:t>font</w:t>
      </w:r>
      <w:proofErr w:type="gramEnd"/>
      <w:r w:rsidRPr="009A47E4">
        <w:rPr>
          <w:rFonts w:eastAsia="Times New Roman"/>
          <w:bCs/>
          <w:sz w:val="24"/>
        </w:rPr>
        <w:t xml:space="preserve">-awesome.css – open source vector icons </w:t>
      </w:r>
      <w:proofErr w:type="spellStart"/>
      <w:r w:rsidRPr="009A47E4">
        <w:rPr>
          <w:rFonts w:eastAsia="Times New Roman"/>
          <w:bCs/>
          <w:sz w:val="24"/>
        </w:rPr>
        <w:t>css</w:t>
      </w:r>
      <w:proofErr w:type="spellEnd"/>
    </w:p>
    <w:p w14:paraId="5F614ECD" w14:textId="34E76879" w:rsidR="00DD3AAF" w:rsidRPr="009A47E4" w:rsidRDefault="00DD3AAF" w:rsidP="00DD3AAF">
      <w:pPr>
        <w:pStyle w:val="ListParagraph"/>
        <w:numPr>
          <w:ilvl w:val="2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548DD4" w:themeColor="text2" w:themeTint="99"/>
          <w:sz w:val="24"/>
        </w:rPr>
        <w:lastRenderedPageBreak/>
        <w:t>fonts</w:t>
      </w:r>
      <w:proofErr w:type="gramEnd"/>
      <w:r w:rsidRPr="009A47E4">
        <w:rPr>
          <w:rFonts w:eastAsia="Times New Roman"/>
          <w:bCs/>
          <w:sz w:val="24"/>
        </w:rPr>
        <w:t xml:space="preserve"> – fonts used by font-awesome </w:t>
      </w:r>
      <w:proofErr w:type="spellStart"/>
      <w:r w:rsidRPr="009A47E4">
        <w:rPr>
          <w:rFonts w:eastAsia="Times New Roman"/>
          <w:bCs/>
          <w:sz w:val="24"/>
        </w:rPr>
        <w:t>stylesheet</w:t>
      </w:r>
      <w:proofErr w:type="spellEnd"/>
    </w:p>
    <w:p w14:paraId="02EC0E26" w14:textId="688BA506" w:rsidR="00DD3AAF" w:rsidRPr="009A47E4" w:rsidRDefault="00F97FA6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sz w:val="28"/>
        </w:rPr>
        <w:t>app</w:t>
      </w:r>
      <w:r w:rsidRPr="009A47E4">
        <w:rPr>
          <w:rFonts w:eastAsia="Times New Roman"/>
          <w:bCs/>
          <w:sz w:val="28"/>
        </w:rPr>
        <w:t>.</w:t>
      </w:r>
      <w:r w:rsidRPr="009A47E4">
        <w:rPr>
          <w:rFonts w:eastAsia="Times New Roman"/>
          <w:b/>
          <w:bCs/>
          <w:sz w:val="28"/>
        </w:rPr>
        <w:t>js</w:t>
      </w:r>
      <w:proofErr w:type="gramEnd"/>
      <w:r w:rsidRPr="009A47E4">
        <w:rPr>
          <w:rFonts w:eastAsia="Times New Roman"/>
          <w:bCs/>
          <w:sz w:val="24"/>
        </w:rPr>
        <w:t xml:space="preserve"> – Angular Module definition</w:t>
      </w:r>
    </w:p>
    <w:p w14:paraId="400BE6F6" w14:textId="7C7F7210" w:rsidR="00F97FA6" w:rsidRPr="009A47E4" w:rsidRDefault="00F97FA6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28"/>
        </w:rPr>
        <w:t>index</w:t>
      </w:r>
      <w:r w:rsidRPr="009A47E4">
        <w:rPr>
          <w:rFonts w:eastAsia="Times New Roman"/>
          <w:bCs/>
          <w:color w:val="17365D" w:themeColor="text2" w:themeShade="BF"/>
          <w:sz w:val="28"/>
        </w:rPr>
        <w:t>.</w:t>
      </w:r>
      <w:r w:rsidRPr="009A47E4">
        <w:rPr>
          <w:rFonts w:eastAsia="Times New Roman"/>
          <w:b/>
          <w:bCs/>
          <w:color w:val="17365D" w:themeColor="text2" w:themeShade="BF"/>
          <w:sz w:val="28"/>
        </w:rPr>
        <w:t>html</w:t>
      </w:r>
      <w:proofErr w:type="gramEnd"/>
      <w:r w:rsidRPr="009A47E4">
        <w:rPr>
          <w:rFonts w:eastAsia="Times New Roman"/>
          <w:bCs/>
          <w:color w:val="17365D" w:themeColor="text2" w:themeShade="BF"/>
          <w:sz w:val="28"/>
        </w:rPr>
        <w:t xml:space="preserve"> </w:t>
      </w:r>
      <w:r w:rsidRPr="009A47E4">
        <w:rPr>
          <w:rFonts w:eastAsia="Times New Roman"/>
          <w:bCs/>
          <w:sz w:val="24"/>
        </w:rPr>
        <w:t>– app entry point</w:t>
      </w:r>
    </w:p>
    <w:p w14:paraId="247375EB" w14:textId="1D3AC441" w:rsidR="00F97FA6" w:rsidRPr="009A47E4" w:rsidRDefault="00F97FA6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28"/>
        </w:rPr>
        <w:t>services</w:t>
      </w:r>
      <w:r w:rsidRPr="009A47E4">
        <w:rPr>
          <w:rFonts w:eastAsia="Times New Roman"/>
          <w:bCs/>
          <w:color w:val="17365D" w:themeColor="text2" w:themeShade="BF"/>
          <w:sz w:val="28"/>
        </w:rPr>
        <w:t>.</w:t>
      </w:r>
      <w:r w:rsidRPr="009A47E4">
        <w:rPr>
          <w:rFonts w:eastAsia="Times New Roman"/>
          <w:b/>
          <w:bCs/>
          <w:color w:val="17365D" w:themeColor="text2" w:themeShade="BF"/>
          <w:sz w:val="28"/>
        </w:rPr>
        <w:t>js</w:t>
      </w:r>
      <w:r w:rsidRPr="009A47E4">
        <w:rPr>
          <w:rFonts w:eastAsia="Times New Roman"/>
          <w:bCs/>
          <w:sz w:val="24"/>
        </w:rPr>
        <w:t xml:space="preserve">  Angular</w:t>
      </w:r>
      <w:proofErr w:type="gramEnd"/>
      <w:r w:rsidRPr="009A47E4">
        <w:rPr>
          <w:rFonts w:eastAsia="Times New Roman"/>
          <w:bCs/>
          <w:sz w:val="24"/>
        </w:rPr>
        <w:t xml:space="preserve"> factory/services </w:t>
      </w:r>
    </w:p>
    <w:p w14:paraId="4047CAC5" w14:textId="1E86860F" w:rsidR="00F97FA6" w:rsidRPr="009A47E4" w:rsidRDefault="00F97FA6" w:rsidP="00DD3AAF">
      <w:pPr>
        <w:pStyle w:val="ListParagraph"/>
        <w:numPr>
          <w:ilvl w:val="1"/>
          <w:numId w:val="34"/>
        </w:numPr>
        <w:rPr>
          <w:rFonts w:eastAsia="Times New Roman"/>
          <w:bCs/>
          <w:sz w:val="24"/>
        </w:rPr>
      </w:pPr>
      <w:proofErr w:type="gramStart"/>
      <w:r w:rsidRPr="009A47E4">
        <w:rPr>
          <w:rFonts w:eastAsia="Times New Roman"/>
          <w:b/>
          <w:bCs/>
          <w:color w:val="17365D" w:themeColor="text2" w:themeShade="BF"/>
          <w:sz w:val="28"/>
        </w:rPr>
        <w:t>utilities</w:t>
      </w:r>
      <w:r w:rsidRPr="009A47E4">
        <w:rPr>
          <w:rFonts w:eastAsia="Times New Roman"/>
          <w:bCs/>
          <w:color w:val="17365D" w:themeColor="text2" w:themeShade="BF"/>
          <w:sz w:val="28"/>
        </w:rPr>
        <w:t>.</w:t>
      </w:r>
      <w:r w:rsidRPr="009A47E4">
        <w:rPr>
          <w:rFonts w:eastAsia="Times New Roman"/>
          <w:b/>
          <w:bCs/>
          <w:color w:val="17365D" w:themeColor="text2" w:themeShade="BF"/>
          <w:sz w:val="28"/>
        </w:rPr>
        <w:t>js</w:t>
      </w:r>
      <w:proofErr w:type="gramEnd"/>
      <w:r w:rsidRPr="009A47E4">
        <w:rPr>
          <w:rFonts w:eastAsia="Times New Roman"/>
          <w:bCs/>
          <w:sz w:val="24"/>
        </w:rPr>
        <w:t xml:space="preserve"> – Non angular utility methods</w:t>
      </w:r>
    </w:p>
    <w:p w14:paraId="7F2A93C1" w14:textId="6BA273BE" w:rsidR="001F7208" w:rsidRPr="009A47E4" w:rsidRDefault="001F7208" w:rsidP="001F7208">
      <w:pPr>
        <w:pStyle w:val="Heading2"/>
        <w:rPr>
          <w:sz w:val="28"/>
        </w:rPr>
      </w:pPr>
      <w:bookmarkStart w:id="26" w:name="_Toc290813955"/>
      <w:r w:rsidRPr="009A47E4">
        <w:rPr>
          <w:sz w:val="28"/>
        </w:rPr>
        <w:t>Back-End</w:t>
      </w:r>
      <w:bookmarkEnd w:id="26"/>
    </w:p>
    <w:p w14:paraId="523F37FC" w14:textId="70587AB3" w:rsidR="001F7208" w:rsidRPr="009A47E4" w:rsidRDefault="001F7208" w:rsidP="001F7208">
      <w:pPr>
        <w:pStyle w:val="ListParagraph"/>
        <w:numPr>
          <w:ilvl w:val="0"/>
          <w:numId w:val="36"/>
        </w:numPr>
        <w:rPr>
          <w:b/>
          <w:sz w:val="28"/>
        </w:rPr>
      </w:pPr>
      <w:r w:rsidRPr="009A47E4">
        <w:rPr>
          <w:b/>
          <w:sz w:val="28"/>
        </w:rPr>
        <w:t xml:space="preserve">Node.js </w:t>
      </w:r>
    </w:p>
    <w:p w14:paraId="5AB2A667" w14:textId="5A026B2C" w:rsidR="001F7208" w:rsidRPr="009A47E4" w:rsidRDefault="001F7208" w:rsidP="001F7208">
      <w:pPr>
        <w:pStyle w:val="ListParagraph"/>
        <w:numPr>
          <w:ilvl w:val="1"/>
          <w:numId w:val="36"/>
        </w:numPr>
        <w:rPr>
          <w:b/>
          <w:sz w:val="24"/>
        </w:rPr>
      </w:pPr>
      <w:r w:rsidRPr="009A47E4">
        <w:rPr>
          <w:b/>
          <w:sz w:val="24"/>
        </w:rPr>
        <w:t>Node Modules:</w:t>
      </w:r>
    </w:p>
    <w:p w14:paraId="4FEE3582" w14:textId="4FD52C97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proofErr w:type="gramStart"/>
      <w:r w:rsidRPr="009A47E4">
        <w:rPr>
          <w:b/>
          <w:sz w:val="24"/>
        </w:rPr>
        <w:t>body</w:t>
      </w:r>
      <w:proofErr w:type="gramEnd"/>
      <w:r w:rsidRPr="009A47E4">
        <w:rPr>
          <w:b/>
          <w:sz w:val="24"/>
        </w:rPr>
        <w:t xml:space="preserve">-parser </w:t>
      </w:r>
      <w:r w:rsidRPr="009A47E4">
        <w:rPr>
          <w:sz w:val="24"/>
        </w:rPr>
        <w:t>– REST request parsing</w:t>
      </w:r>
    </w:p>
    <w:p w14:paraId="00879A1E" w14:textId="781A6C3C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proofErr w:type="gramStart"/>
      <w:r w:rsidRPr="009A47E4">
        <w:rPr>
          <w:b/>
          <w:sz w:val="24"/>
        </w:rPr>
        <w:t>express</w:t>
      </w:r>
      <w:proofErr w:type="gramEnd"/>
      <w:r w:rsidRPr="009A47E4">
        <w:rPr>
          <w:b/>
          <w:sz w:val="24"/>
        </w:rPr>
        <w:t xml:space="preserve"> </w:t>
      </w:r>
      <w:r w:rsidRPr="009A47E4">
        <w:rPr>
          <w:sz w:val="24"/>
        </w:rPr>
        <w:t>- REST</w:t>
      </w:r>
    </w:p>
    <w:p w14:paraId="6D3014DD" w14:textId="1EA3809B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proofErr w:type="gramStart"/>
      <w:r w:rsidRPr="009A47E4">
        <w:rPr>
          <w:b/>
          <w:sz w:val="24"/>
        </w:rPr>
        <w:t>method</w:t>
      </w:r>
      <w:proofErr w:type="gramEnd"/>
      <w:r w:rsidRPr="009A47E4">
        <w:rPr>
          <w:b/>
          <w:sz w:val="24"/>
        </w:rPr>
        <w:t>-override</w:t>
      </w:r>
      <w:r w:rsidRPr="009A47E4">
        <w:rPr>
          <w:sz w:val="24"/>
        </w:rPr>
        <w:t xml:space="preserve"> - REST</w:t>
      </w:r>
    </w:p>
    <w:p w14:paraId="689D4351" w14:textId="28ADFB62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proofErr w:type="spellStart"/>
      <w:proofErr w:type="gramStart"/>
      <w:r w:rsidRPr="009A47E4">
        <w:rPr>
          <w:b/>
          <w:sz w:val="24"/>
        </w:rPr>
        <w:t>mongodb</w:t>
      </w:r>
      <w:proofErr w:type="spellEnd"/>
      <w:proofErr w:type="gramEnd"/>
      <w:r w:rsidRPr="009A47E4">
        <w:rPr>
          <w:b/>
          <w:sz w:val="24"/>
        </w:rPr>
        <w:t xml:space="preserve"> </w:t>
      </w:r>
      <w:r w:rsidRPr="009A47E4">
        <w:rPr>
          <w:sz w:val="24"/>
        </w:rPr>
        <w:t>– Mongo DB connection</w:t>
      </w:r>
    </w:p>
    <w:p w14:paraId="0648FCD2" w14:textId="42B23959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proofErr w:type="spellStart"/>
      <w:proofErr w:type="gramStart"/>
      <w:r w:rsidRPr="009A47E4">
        <w:rPr>
          <w:b/>
          <w:sz w:val="24"/>
        </w:rPr>
        <w:t>morgan</w:t>
      </w:r>
      <w:proofErr w:type="spellEnd"/>
      <w:proofErr w:type="gramEnd"/>
      <w:r w:rsidRPr="009A47E4">
        <w:rPr>
          <w:sz w:val="24"/>
        </w:rPr>
        <w:t xml:space="preserve"> – Request logging</w:t>
      </w:r>
    </w:p>
    <w:p w14:paraId="30CAEDE0" w14:textId="74147321" w:rsidR="001F7208" w:rsidRPr="009A47E4" w:rsidRDefault="001F7208" w:rsidP="001F7208">
      <w:pPr>
        <w:ind w:left="576"/>
      </w:pPr>
      <w:r w:rsidRPr="009A47E4">
        <w:tab/>
      </w:r>
    </w:p>
    <w:p w14:paraId="08598AB4" w14:textId="77777777" w:rsidR="001F7208" w:rsidRPr="009A47E4" w:rsidRDefault="001F7208" w:rsidP="001F7208">
      <w:pPr>
        <w:ind w:left="576"/>
      </w:pPr>
    </w:p>
    <w:p w14:paraId="6E2ACCFE" w14:textId="10C8DED1" w:rsidR="001F7208" w:rsidRPr="009A47E4" w:rsidRDefault="001F7208" w:rsidP="001F7208">
      <w:pPr>
        <w:pStyle w:val="Heading2"/>
        <w:rPr>
          <w:sz w:val="28"/>
        </w:rPr>
      </w:pPr>
      <w:bookmarkStart w:id="27" w:name="_Toc290813956"/>
      <w:r w:rsidRPr="009A47E4">
        <w:rPr>
          <w:sz w:val="28"/>
        </w:rPr>
        <w:t>Data</w:t>
      </w:r>
      <w:bookmarkEnd w:id="27"/>
    </w:p>
    <w:p w14:paraId="30BAAC72" w14:textId="4C51218E" w:rsidR="001F7208" w:rsidRPr="009A47E4" w:rsidRDefault="001F7208" w:rsidP="001F7208">
      <w:pPr>
        <w:pStyle w:val="ListParagraph"/>
        <w:numPr>
          <w:ilvl w:val="0"/>
          <w:numId w:val="36"/>
        </w:numPr>
        <w:rPr>
          <w:b/>
          <w:sz w:val="28"/>
        </w:rPr>
      </w:pPr>
      <w:r w:rsidRPr="009A47E4">
        <w:rPr>
          <w:b/>
          <w:sz w:val="28"/>
        </w:rPr>
        <w:t>Mongo DB</w:t>
      </w:r>
    </w:p>
    <w:p w14:paraId="04766018" w14:textId="78AD36F9" w:rsidR="001F7208" w:rsidRPr="009A47E4" w:rsidRDefault="001F7208" w:rsidP="001F7208">
      <w:pPr>
        <w:pStyle w:val="ListParagraph"/>
        <w:numPr>
          <w:ilvl w:val="1"/>
          <w:numId w:val="36"/>
        </w:numPr>
        <w:rPr>
          <w:sz w:val="24"/>
        </w:rPr>
      </w:pPr>
      <w:r w:rsidRPr="009A47E4">
        <w:rPr>
          <w:sz w:val="24"/>
        </w:rPr>
        <w:t>Collection: Products</w:t>
      </w:r>
    </w:p>
    <w:p w14:paraId="5F811E33" w14:textId="006D77A0" w:rsidR="001F7208" w:rsidRPr="009A47E4" w:rsidRDefault="001F7208" w:rsidP="001F7208">
      <w:pPr>
        <w:pStyle w:val="ListParagraph"/>
        <w:numPr>
          <w:ilvl w:val="1"/>
          <w:numId w:val="36"/>
        </w:numPr>
        <w:rPr>
          <w:sz w:val="24"/>
        </w:rPr>
      </w:pPr>
      <w:r w:rsidRPr="009A47E4">
        <w:rPr>
          <w:sz w:val="24"/>
        </w:rPr>
        <w:t>Document Structure</w:t>
      </w:r>
    </w:p>
    <w:p w14:paraId="7850C5C4" w14:textId="5EFB698E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r w:rsidRPr="009A47E4">
        <w:rPr>
          <w:sz w:val="24"/>
        </w:rPr>
        <w:t>ID – Unique record identifier</w:t>
      </w:r>
    </w:p>
    <w:p w14:paraId="0A3644D6" w14:textId="7317F94B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proofErr w:type="spellStart"/>
      <w:r w:rsidRPr="009A47E4">
        <w:rPr>
          <w:sz w:val="24"/>
        </w:rPr>
        <w:t>ProductName</w:t>
      </w:r>
      <w:proofErr w:type="spellEnd"/>
      <w:r w:rsidRPr="009A47E4">
        <w:rPr>
          <w:sz w:val="24"/>
        </w:rPr>
        <w:t xml:space="preserve"> – Name</w:t>
      </w:r>
    </w:p>
    <w:p w14:paraId="6E0D660B" w14:textId="0B98C8D5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r w:rsidRPr="009A47E4">
        <w:rPr>
          <w:sz w:val="24"/>
        </w:rPr>
        <w:t>Price – Selling Price of product</w:t>
      </w:r>
    </w:p>
    <w:p w14:paraId="55FB8F10" w14:textId="37DE97F5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r w:rsidRPr="009A47E4">
        <w:rPr>
          <w:sz w:val="24"/>
        </w:rPr>
        <w:t>Cost – Cost of product</w:t>
      </w:r>
    </w:p>
    <w:p w14:paraId="7F5D42F4" w14:textId="22DF5E46" w:rsidR="001F7208" w:rsidRPr="009A47E4" w:rsidRDefault="001F7208" w:rsidP="001F7208">
      <w:pPr>
        <w:pStyle w:val="ListParagraph"/>
        <w:numPr>
          <w:ilvl w:val="2"/>
          <w:numId w:val="36"/>
        </w:numPr>
        <w:rPr>
          <w:sz w:val="24"/>
        </w:rPr>
      </w:pPr>
      <w:r w:rsidRPr="009A47E4">
        <w:rPr>
          <w:sz w:val="24"/>
        </w:rPr>
        <w:t>Quantity – Quantity in stock</w:t>
      </w:r>
    </w:p>
    <w:p w14:paraId="5C722AC3" w14:textId="1843ED08" w:rsidR="001F7208" w:rsidRPr="009A47E4" w:rsidRDefault="001F7208" w:rsidP="001F7208">
      <w:pPr>
        <w:pStyle w:val="ListParagraph"/>
        <w:numPr>
          <w:ilvl w:val="0"/>
          <w:numId w:val="36"/>
        </w:numPr>
        <w:rPr>
          <w:b/>
          <w:sz w:val="28"/>
        </w:rPr>
      </w:pPr>
      <w:r w:rsidRPr="009A47E4">
        <w:rPr>
          <w:b/>
          <w:sz w:val="28"/>
        </w:rPr>
        <w:t>Data</w:t>
      </w:r>
    </w:p>
    <w:p w14:paraId="47020D10" w14:textId="69F6ADA5" w:rsidR="001F7208" w:rsidRPr="009A47E4" w:rsidRDefault="001F7208" w:rsidP="001F7208">
      <w:pPr>
        <w:pStyle w:val="ListParagraph"/>
        <w:numPr>
          <w:ilvl w:val="1"/>
          <w:numId w:val="36"/>
        </w:numPr>
        <w:rPr>
          <w:b/>
          <w:sz w:val="28"/>
        </w:rPr>
      </w:pPr>
      <w:r w:rsidRPr="009A47E4">
        <w:rPr>
          <w:b/>
          <w:sz w:val="28"/>
        </w:rPr>
        <w:t>Data is assumed and created only for this assignment</w:t>
      </w:r>
    </w:p>
    <w:p w14:paraId="497D6156" w14:textId="566ECA5C" w:rsidR="00DD3AAF" w:rsidRPr="009A47E4" w:rsidRDefault="001F7208" w:rsidP="00451402">
      <w:pPr>
        <w:pStyle w:val="ListParagraph"/>
        <w:numPr>
          <w:ilvl w:val="1"/>
          <w:numId w:val="36"/>
        </w:numPr>
        <w:rPr>
          <w:b/>
          <w:sz w:val="28"/>
        </w:rPr>
      </w:pPr>
      <w:r w:rsidRPr="009A47E4">
        <w:rPr>
          <w:b/>
          <w:sz w:val="28"/>
        </w:rPr>
        <w:t>Not based on any real data</w:t>
      </w:r>
    </w:p>
    <w:p w14:paraId="2F2FAC9B" w14:textId="1D079407" w:rsidR="003C65B4" w:rsidRPr="009A47E4" w:rsidRDefault="001F7208" w:rsidP="0029355D">
      <w:pPr>
        <w:pStyle w:val="Heading1"/>
        <w:rPr>
          <w:sz w:val="32"/>
        </w:rPr>
      </w:pPr>
      <w:bookmarkStart w:id="28" w:name="_Toc290813957"/>
      <w:r w:rsidRPr="009A47E4">
        <w:rPr>
          <w:sz w:val="32"/>
        </w:rPr>
        <w:t>In</w:t>
      </w:r>
      <w:r w:rsidR="00451402" w:rsidRPr="009A47E4">
        <w:rPr>
          <w:sz w:val="32"/>
        </w:rPr>
        <w:t>s</w:t>
      </w:r>
      <w:r w:rsidRPr="009A47E4">
        <w:rPr>
          <w:sz w:val="32"/>
        </w:rPr>
        <w:t>tallation</w:t>
      </w:r>
      <w:bookmarkEnd w:id="28"/>
    </w:p>
    <w:p w14:paraId="480629E0" w14:textId="2AF49326" w:rsidR="00841C92" w:rsidRPr="009A47E4" w:rsidRDefault="00841C92" w:rsidP="001E4238">
      <w:pPr>
        <w:pStyle w:val="Heading2"/>
        <w:rPr>
          <w:sz w:val="28"/>
        </w:rPr>
      </w:pPr>
      <w:bookmarkStart w:id="29" w:name="_Toc290813958"/>
      <w:r w:rsidRPr="009A47E4">
        <w:rPr>
          <w:sz w:val="28"/>
        </w:rPr>
        <w:t>With Node and Mongo</w:t>
      </w:r>
      <w:bookmarkEnd w:id="29"/>
    </w:p>
    <w:p w14:paraId="56183231" w14:textId="1F27A210" w:rsidR="00451402" w:rsidRPr="009A47E4" w:rsidRDefault="00451402" w:rsidP="001E4238">
      <w:pPr>
        <w:pStyle w:val="Heading3"/>
        <w:rPr>
          <w:sz w:val="24"/>
        </w:rPr>
      </w:pPr>
      <w:r w:rsidRPr="009A47E4">
        <w:rPr>
          <w:sz w:val="24"/>
        </w:rPr>
        <w:t>Navigate to app folder</w:t>
      </w:r>
    </w:p>
    <w:p w14:paraId="18929041" w14:textId="77777777" w:rsidR="00A8207A" w:rsidRPr="009A47E4" w:rsidRDefault="00451402" w:rsidP="00451402">
      <w:pPr>
        <w:ind w:left="576"/>
        <w:rPr>
          <w:sz w:val="24"/>
        </w:rPr>
      </w:pPr>
      <w:r w:rsidRPr="009A47E4">
        <w:rPr>
          <w:b/>
          <w:sz w:val="24"/>
        </w:rPr>
        <w:t>RUN</w:t>
      </w:r>
      <w:r w:rsidRPr="009A47E4">
        <w:rPr>
          <w:sz w:val="24"/>
        </w:rPr>
        <w:t xml:space="preserve"> </w:t>
      </w:r>
      <w:proofErr w:type="spellStart"/>
      <w:r w:rsidRPr="009A47E4">
        <w:rPr>
          <w:sz w:val="24"/>
        </w:rPr>
        <w:t>npm</w:t>
      </w:r>
      <w:proofErr w:type="spellEnd"/>
      <w:r w:rsidRPr="009A47E4">
        <w:rPr>
          <w:sz w:val="24"/>
        </w:rPr>
        <w:t xml:space="preserve"> </w:t>
      </w:r>
      <w:proofErr w:type="spellStart"/>
      <w:r w:rsidRPr="009A47E4">
        <w:rPr>
          <w:sz w:val="24"/>
        </w:rPr>
        <w:t>package.json</w:t>
      </w:r>
      <w:proofErr w:type="spellEnd"/>
      <w:r w:rsidRPr="009A47E4">
        <w:rPr>
          <w:sz w:val="24"/>
        </w:rPr>
        <w:t xml:space="preserve"> to install all node dependencies</w:t>
      </w:r>
    </w:p>
    <w:p w14:paraId="387CE89D" w14:textId="49B4C8A8" w:rsidR="00841C92" w:rsidRPr="009A47E4" w:rsidRDefault="00841C92" w:rsidP="00451402">
      <w:pPr>
        <w:ind w:left="576"/>
      </w:pPr>
      <w:r w:rsidRPr="009A47E4">
        <w:lastRenderedPageBreak/>
        <w:tab/>
      </w:r>
      <w:r w:rsidR="00451402" w:rsidRPr="009A47E4">
        <w:rPr>
          <w:noProof/>
          <w:lang w:val="en-US"/>
        </w:rPr>
        <w:drawing>
          <wp:inline distT="0" distB="0" distL="0" distR="0" wp14:anchorId="7D17FDA2" wp14:editId="4520DB86">
            <wp:extent cx="4957866" cy="325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28" cy="32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869A" w14:textId="540D1EF0" w:rsidR="00451402" w:rsidRDefault="00451402" w:rsidP="001E4238">
      <w:pPr>
        <w:pStyle w:val="Heading3"/>
        <w:rPr>
          <w:sz w:val="24"/>
        </w:rPr>
      </w:pPr>
      <w:r w:rsidRPr="009A47E4">
        <w:rPr>
          <w:sz w:val="24"/>
        </w:rPr>
        <w:t>Make sure Mongo DB is installed and running</w:t>
      </w:r>
      <w:r w:rsidR="00624E26">
        <w:rPr>
          <w:sz w:val="24"/>
        </w:rPr>
        <w:t xml:space="preserve"> </w:t>
      </w:r>
    </w:p>
    <w:p w14:paraId="3678D195" w14:textId="767BA53C" w:rsidR="00624E26" w:rsidRPr="00624E26" w:rsidRDefault="00624E26" w:rsidP="00624E26">
      <w:pPr>
        <w:ind w:left="576"/>
        <w:rPr>
          <w:b/>
          <w:sz w:val="24"/>
        </w:rPr>
      </w:pPr>
      <w:r w:rsidRPr="00624E26">
        <w:rPr>
          <w:b/>
          <w:sz w:val="24"/>
        </w:rPr>
        <w:t>On the first run</w:t>
      </w:r>
      <w:r>
        <w:rPr>
          <w:b/>
          <w:sz w:val="24"/>
        </w:rPr>
        <w:t xml:space="preserve"> </w:t>
      </w:r>
      <w:r w:rsidR="00136526">
        <w:rPr>
          <w:b/>
          <w:sz w:val="24"/>
        </w:rPr>
        <w:t>N</w:t>
      </w:r>
      <w:r>
        <w:rPr>
          <w:b/>
          <w:sz w:val="24"/>
        </w:rPr>
        <w:t xml:space="preserve">ode will push </w:t>
      </w:r>
      <w:proofErr w:type="spellStart"/>
      <w:r>
        <w:rPr>
          <w:b/>
          <w:sz w:val="24"/>
        </w:rPr>
        <w:t>data.json</w:t>
      </w:r>
      <w:proofErr w:type="spellEnd"/>
      <w:r>
        <w:rPr>
          <w:b/>
          <w:sz w:val="24"/>
        </w:rPr>
        <w:t xml:space="preserve"> in Mongo</w:t>
      </w:r>
    </w:p>
    <w:p w14:paraId="6FD60CD3" w14:textId="42C13BA8" w:rsidR="00451402" w:rsidRPr="009A47E4" w:rsidRDefault="00451402" w:rsidP="00451402">
      <w:pPr>
        <w:ind w:left="576"/>
      </w:pPr>
      <w:r w:rsidRPr="009A47E4">
        <w:rPr>
          <w:color w:val="FF0000"/>
          <w:sz w:val="28"/>
        </w:rPr>
        <w:t xml:space="preserve">IF Mongo is not running on default port </w:t>
      </w:r>
      <w:r w:rsidRPr="009A47E4">
        <w:rPr>
          <w:b/>
          <w:color w:val="FF0000"/>
          <w:sz w:val="28"/>
        </w:rPr>
        <w:t xml:space="preserve">27017, </w:t>
      </w:r>
      <w:r w:rsidRPr="009A47E4">
        <w:rPr>
          <w:color w:val="FF0000"/>
          <w:sz w:val="28"/>
        </w:rPr>
        <w:t>please note the port number</w:t>
      </w:r>
    </w:p>
    <w:p w14:paraId="52FD885B" w14:textId="3C94CD04" w:rsidR="003C65B4" w:rsidRPr="009A47E4" w:rsidRDefault="00451402" w:rsidP="001E4238">
      <w:pPr>
        <w:pStyle w:val="Heading3"/>
        <w:rPr>
          <w:sz w:val="24"/>
        </w:rPr>
      </w:pPr>
      <w:r w:rsidRPr="009A47E4">
        <w:rPr>
          <w:sz w:val="24"/>
        </w:rPr>
        <w:t>RUN node server.js</w:t>
      </w:r>
    </w:p>
    <w:p w14:paraId="16BAFDB3" w14:textId="5138CBFA" w:rsidR="00451402" w:rsidRPr="009A47E4" w:rsidRDefault="00451402" w:rsidP="00451402">
      <w:pPr>
        <w:ind w:left="576"/>
      </w:pPr>
      <w:r w:rsidRPr="009A47E4">
        <w:rPr>
          <w:noProof/>
          <w:lang w:val="en-US"/>
        </w:rPr>
        <w:drawing>
          <wp:inline distT="0" distB="0" distL="0" distR="0" wp14:anchorId="0C283B58" wp14:editId="4D62A37C">
            <wp:extent cx="4614556" cy="29845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57" cy="298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C087" w14:textId="28E51BA6" w:rsidR="00451402" w:rsidRPr="009A47E4" w:rsidRDefault="00451402" w:rsidP="00451402">
      <w:pPr>
        <w:pStyle w:val="ListParagraph"/>
        <w:numPr>
          <w:ilvl w:val="0"/>
          <w:numId w:val="37"/>
        </w:numPr>
        <w:rPr>
          <w:sz w:val="28"/>
        </w:rPr>
      </w:pPr>
      <w:r w:rsidRPr="009A47E4">
        <w:rPr>
          <w:sz w:val="28"/>
        </w:rPr>
        <w:t>Server will start with default port no 8888 and try to connect to Mongo on port 27017</w:t>
      </w:r>
    </w:p>
    <w:p w14:paraId="049F9D88" w14:textId="77777777" w:rsidR="00A8207A" w:rsidRPr="009A47E4" w:rsidRDefault="00451402" w:rsidP="00451402">
      <w:pPr>
        <w:pStyle w:val="ListParagraph"/>
        <w:numPr>
          <w:ilvl w:val="0"/>
          <w:numId w:val="37"/>
        </w:numPr>
        <w:rPr>
          <w:sz w:val="28"/>
        </w:rPr>
      </w:pPr>
      <w:r w:rsidRPr="009A47E4">
        <w:rPr>
          <w:sz w:val="28"/>
        </w:rPr>
        <w:t xml:space="preserve">IF it is required to give different port numbers for server and mongo use </w:t>
      </w:r>
      <w:r w:rsidR="00A8207A" w:rsidRPr="009A47E4">
        <w:rPr>
          <w:sz w:val="28"/>
        </w:rPr>
        <w:t xml:space="preserve">command line arguments </w:t>
      </w:r>
    </w:p>
    <w:p w14:paraId="53A04939" w14:textId="312D015B" w:rsidR="00451402" w:rsidRPr="009A47E4" w:rsidRDefault="00A8207A" w:rsidP="00A8207A">
      <w:pPr>
        <w:pStyle w:val="ListParagraph"/>
        <w:numPr>
          <w:ilvl w:val="1"/>
          <w:numId w:val="37"/>
        </w:numPr>
        <w:rPr>
          <w:sz w:val="28"/>
        </w:rPr>
      </w:pPr>
      <w:proofErr w:type="gramStart"/>
      <w:r w:rsidRPr="009A47E4">
        <w:rPr>
          <w:sz w:val="28"/>
        </w:rPr>
        <w:t>port</w:t>
      </w:r>
      <w:proofErr w:type="gramEnd"/>
      <w:r w:rsidRPr="009A47E4">
        <w:rPr>
          <w:sz w:val="28"/>
        </w:rPr>
        <w:t>= (for server port)</w:t>
      </w:r>
    </w:p>
    <w:p w14:paraId="050C367A" w14:textId="736F2A95" w:rsidR="00A8207A" w:rsidRPr="009A47E4" w:rsidRDefault="00A8207A" w:rsidP="00A8207A">
      <w:pPr>
        <w:pStyle w:val="ListParagraph"/>
        <w:numPr>
          <w:ilvl w:val="1"/>
          <w:numId w:val="37"/>
        </w:numPr>
        <w:rPr>
          <w:sz w:val="28"/>
        </w:rPr>
      </w:pPr>
      <w:proofErr w:type="gramStart"/>
      <w:r w:rsidRPr="009A47E4">
        <w:rPr>
          <w:sz w:val="28"/>
        </w:rPr>
        <w:lastRenderedPageBreak/>
        <w:t>mongo</w:t>
      </w:r>
      <w:proofErr w:type="gramEnd"/>
      <w:r w:rsidRPr="009A47E4">
        <w:rPr>
          <w:sz w:val="28"/>
        </w:rPr>
        <w:t xml:space="preserve"> = (for mongo port)</w:t>
      </w:r>
    </w:p>
    <w:p w14:paraId="7F2BB564" w14:textId="6852B8FE" w:rsidR="00451402" w:rsidRPr="009A47E4" w:rsidRDefault="00451402" w:rsidP="00451402">
      <w:pPr>
        <w:pStyle w:val="ListParagraph"/>
        <w:numPr>
          <w:ilvl w:val="0"/>
          <w:numId w:val="37"/>
        </w:numPr>
        <w:rPr>
          <w:sz w:val="24"/>
        </w:rPr>
      </w:pPr>
      <w:r w:rsidRPr="009A47E4">
        <w:rPr>
          <w:noProof/>
          <w:sz w:val="24"/>
          <w:lang w:val="en-US"/>
        </w:rPr>
        <w:drawing>
          <wp:inline distT="0" distB="0" distL="0" distR="0" wp14:anchorId="3EFD192F" wp14:editId="59945B8F">
            <wp:extent cx="4496803" cy="292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27" cy="29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1D59" w14:textId="0BF17F3C" w:rsidR="00451402" w:rsidRPr="009A47E4" w:rsidRDefault="00451402" w:rsidP="00451402">
      <w:pPr>
        <w:pStyle w:val="ListParagraph"/>
        <w:numPr>
          <w:ilvl w:val="0"/>
          <w:numId w:val="37"/>
        </w:numPr>
        <w:rPr>
          <w:sz w:val="28"/>
        </w:rPr>
      </w:pPr>
      <w:r w:rsidRPr="009A47E4">
        <w:rPr>
          <w:sz w:val="28"/>
        </w:rPr>
        <w:t>Open browser and go to localhost</w:t>
      </w:r>
      <w:proofErr w:type="gramStart"/>
      <w:r w:rsidRPr="009A47E4">
        <w:rPr>
          <w:sz w:val="28"/>
        </w:rPr>
        <w:t>:</w:t>
      </w:r>
      <w:r w:rsidR="00A8207A" w:rsidRPr="009A47E4">
        <w:rPr>
          <w:sz w:val="28"/>
        </w:rPr>
        <w:t>8888</w:t>
      </w:r>
      <w:proofErr w:type="gramEnd"/>
    </w:p>
    <w:p w14:paraId="2448D905" w14:textId="6CAD85C3" w:rsidR="00451402" w:rsidRPr="009A47E4" w:rsidRDefault="00451402" w:rsidP="00451402">
      <w:pPr>
        <w:pStyle w:val="ListParagraph"/>
        <w:numPr>
          <w:ilvl w:val="0"/>
          <w:numId w:val="37"/>
        </w:numPr>
        <w:rPr>
          <w:sz w:val="28"/>
        </w:rPr>
      </w:pPr>
      <w:r w:rsidRPr="009A47E4">
        <w:rPr>
          <w:sz w:val="28"/>
        </w:rPr>
        <w:t>Home page of app should load</w:t>
      </w:r>
    </w:p>
    <w:p w14:paraId="0B054603" w14:textId="014218B4" w:rsidR="00C51179" w:rsidRPr="009A47E4" w:rsidRDefault="00C51179" w:rsidP="001E4238">
      <w:pPr>
        <w:pStyle w:val="Heading2"/>
        <w:rPr>
          <w:sz w:val="28"/>
        </w:rPr>
      </w:pPr>
      <w:bookmarkStart w:id="30" w:name="_Toc290813959"/>
      <w:r w:rsidRPr="009A47E4">
        <w:rPr>
          <w:sz w:val="28"/>
        </w:rPr>
        <w:t>Local File System without a web server</w:t>
      </w:r>
      <w:bookmarkEnd w:id="30"/>
    </w:p>
    <w:p w14:paraId="6952757C" w14:textId="645B8D12" w:rsidR="001E4238" w:rsidRPr="009A47E4" w:rsidRDefault="001E4238" w:rsidP="002A3B93">
      <w:pPr>
        <w:pStyle w:val="Heading2"/>
        <w:numPr>
          <w:ilvl w:val="0"/>
          <w:numId w:val="0"/>
        </w:numPr>
        <w:ind w:left="576" w:firstLine="144"/>
        <w:rPr>
          <w:color w:val="FF0000"/>
        </w:rPr>
      </w:pPr>
      <w:bookmarkStart w:id="31" w:name="_Toc290813960"/>
      <w:r w:rsidRPr="009A47E4">
        <w:rPr>
          <w:color w:val="FF0000"/>
        </w:rPr>
        <w:t>Open index.html to run locally without any web serve</w:t>
      </w:r>
      <w:bookmarkEnd w:id="31"/>
    </w:p>
    <w:p w14:paraId="7E4A5264" w14:textId="70D0E4FF" w:rsidR="001E4238" w:rsidRPr="009A47E4" w:rsidRDefault="001E4238" w:rsidP="002A3B93">
      <w:pPr>
        <w:ind w:left="576"/>
        <w:rPr>
          <w:color w:val="FF0000"/>
          <w:sz w:val="24"/>
        </w:rPr>
      </w:pPr>
      <w:r w:rsidRPr="009A47E4">
        <w:rPr>
          <w:color w:val="FF0000"/>
          <w:sz w:val="24"/>
        </w:rPr>
        <w:t xml:space="preserve">In case the app is running locally then it will use </w:t>
      </w:r>
      <w:proofErr w:type="spellStart"/>
      <w:r w:rsidRPr="009A47E4">
        <w:rPr>
          <w:color w:val="FF0000"/>
          <w:sz w:val="24"/>
        </w:rPr>
        <w:t>localstorage</w:t>
      </w:r>
      <w:proofErr w:type="spellEnd"/>
      <w:r w:rsidRPr="009A47E4">
        <w:rPr>
          <w:color w:val="FF0000"/>
          <w:sz w:val="24"/>
        </w:rPr>
        <w:t xml:space="preserve"> (on available browsers) O</w:t>
      </w:r>
      <w:r w:rsidR="00AC4DA6" w:rsidRPr="009A47E4">
        <w:rPr>
          <w:color w:val="FF0000"/>
          <w:sz w:val="24"/>
        </w:rPr>
        <w:t xml:space="preserve">R </w:t>
      </w:r>
      <w:r w:rsidRPr="009A47E4">
        <w:rPr>
          <w:color w:val="FF0000"/>
          <w:sz w:val="24"/>
        </w:rPr>
        <w:t xml:space="preserve">local data </w:t>
      </w:r>
    </w:p>
    <w:p w14:paraId="355A583D" w14:textId="4A2875DE" w:rsidR="001E4238" w:rsidRPr="009A47E4" w:rsidRDefault="001E4238" w:rsidP="002A3B93">
      <w:pPr>
        <w:ind w:left="576"/>
        <w:rPr>
          <w:color w:val="FF0000"/>
          <w:sz w:val="24"/>
        </w:rPr>
      </w:pPr>
      <w:r w:rsidRPr="009A47E4">
        <w:rPr>
          <w:color w:val="FF0000"/>
          <w:sz w:val="24"/>
        </w:rPr>
        <w:t xml:space="preserve">If Browser supports local storage then changes would be retained until cache is cleared or </w:t>
      </w:r>
      <w:proofErr w:type="spellStart"/>
      <w:r w:rsidRPr="009A47E4">
        <w:rPr>
          <w:color w:val="FF0000"/>
          <w:sz w:val="24"/>
        </w:rPr>
        <w:t>localstorage</w:t>
      </w:r>
      <w:proofErr w:type="spellEnd"/>
      <w:r w:rsidRPr="009A47E4">
        <w:rPr>
          <w:color w:val="FF0000"/>
          <w:sz w:val="24"/>
        </w:rPr>
        <w:t xml:space="preserve"> is cleared</w:t>
      </w:r>
    </w:p>
    <w:p w14:paraId="2B895B10" w14:textId="77777777" w:rsidR="00451402" w:rsidRPr="009A47E4" w:rsidRDefault="00451402" w:rsidP="00451402">
      <w:pPr>
        <w:pStyle w:val="Heading1"/>
        <w:numPr>
          <w:ilvl w:val="0"/>
          <w:numId w:val="0"/>
        </w:numPr>
        <w:ind w:left="682"/>
        <w:rPr>
          <w:sz w:val="32"/>
        </w:rPr>
      </w:pPr>
    </w:p>
    <w:p w14:paraId="673E4780" w14:textId="77777777" w:rsidR="00451402" w:rsidRPr="009A47E4" w:rsidRDefault="00451402" w:rsidP="00451402"/>
    <w:p w14:paraId="1396E567" w14:textId="741E3419" w:rsidR="00451402" w:rsidRPr="009A47E4" w:rsidRDefault="00451402" w:rsidP="00451402">
      <w:pPr>
        <w:pStyle w:val="Heading1"/>
      </w:pPr>
      <w:bookmarkStart w:id="32" w:name="_Toc290813961"/>
      <w:r w:rsidRPr="009A47E4">
        <w:lastRenderedPageBreak/>
        <w:t>Navigation</w:t>
      </w:r>
      <w:bookmarkEnd w:id="32"/>
    </w:p>
    <w:p w14:paraId="4B6785D3" w14:textId="7E98E95A" w:rsidR="00451402" w:rsidRPr="009A47E4" w:rsidRDefault="00451402" w:rsidP="00451402">
      <w:pPr>
        <w:pStyle w:val="Heading2"/>
        <w:rPr>
          <w:sz w:val="28"/>
        </w:rPr>
      </w:pPr>
      <w:bookmarkStart w:id="33" w:name="_Toc290813962"/>
      <w:r w:rsidRPr="009A47E4">
        <w:rPr>
          <w:sz w:val="28"/>
        </w:rPr>
        <w:t>Home</w:t>
      </w:r>
      <w:bookmarkEnd w:id="33"/>
      <w:r w:rsidRPr="009A47E4">
        <w:rPr>
          <w:sz w:val="28"/>
        </w:rPr>
        <w:t xml:space="preserve"> </w:t>
      </w:r>
    </w:p>
    <w:p w14:paraId="277CECE6" w14:textId="250008CB" w:rsidR="00451402" w:rsidRPr="009A47E4" w:rsidRDefault="003C7FF0" w:rsidP="00451402">
      <w:pPr>
        <w:ind w:left="250"/>
      </w:pPr>
      <w:r w:rsidRPr="009A47E4">
        <w:rPr>
          <w:noProof/>
          <w:lang w:val="en-US"/>
        </w:rPr>
        <w:drawing>
          <wp:inline distT="0" distB="0" distL="0" distR="0" wp14:anchorId="19C7140F" wp14:editId="568070BA">
            <wp:extent cx="5732145" cy="3582591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376E" w14:textId="77777777" w:rsidR="00451402" w:rsidRPr="009A47E4" w:rsidRDefault="00451402" w:rsidP="00451402">
      <w:pPr>
        <w:ind w:left="250"/>
      </w:pPr>
    </w:p>
    <w:p w14:paraId="0C542833" w14:textId="1871763A" w:rsidR="00451402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>Search</w:t>
      </w:r>
    </w:p>
    <w:p w14:paraId="6EF06624" w14:textId="5AC42F0F" w:rsidR="003C7FF0" w:rsidRPr="009A47E4" w:rsidRDefault="003C7FF0" w:rsidP="003C7FF0">
      <w:pPr>
        <w:ind w:left="250"/>
      </w:pPr>
      <w:r w:rsidRPr="009A47E4">
        <w:t>Type in the Search Products box to search for a product</w:t>
      </w:r>
    </w:p>
    <w:p w14:paraId="178B6C3D" w14:textId="6EE451F0" w:rsidR="003C7FF0" w:rsidRPr="009A47E4" w:rsidRDefault="003C7FF0" w:rsidP="003C7FF0">
      <w:pPr>
        <w:ind w:left="250"/>
      </w:pPr>
      <w:r w:rsidRPr="009A47E4">
        <w:rPr>
          <w:noProof/>
          <w:lang w:val="en-US"/>
        </w:rPr>
        <w:drawing>
          <wp:inline distT="0" distB="0" distL="0" distR="0" wp14:anchorId="2622D4D4" wp14:editId="7441EBC4">
            <wp:extent cx="5732145" cy="3582591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AA1A" w14:textId="37E49A25" w:rsidR="003C7FF0" w:rsidRPr="009A47E4" w:rsidRDefault="003C7FF0" w:rsidP="003C7FF0">
      <w:pPr>
        <w:pStyle w:val="Heading3"/>
        <w:rPr>
          <w:sz w:val="24"/>
        </w:rPr>
      </w:pPr>
      <w:bookmarkStart w:id="34" w:name="_Toc330798202"/>
      <w:r w:rsidRPr="009A47E4">
        <w:rPr>
          <w:sz w:val="24"/>
        </w:rPr>
        <w:lastRenderedPageBreak/>
        <w:t>Select required product from the Options to edit</w:t>
      </w:r>
    </w:p>
    <w:p w14:paraId="40A5E8E6" w14:textId="15FA8E54" w:rsidR="003C7FF0" w:rsidRPr="009A47E4" w:rsidRDefault="003C7FF0" w:rsidP="003C7FF0">
      <w:r w:rsidRPr="009A47E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2F4979" wp14:editId="26DC3D7E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732145" cy="3582035"/>
            <wp:effectExtent l="0" t="0" r="8255" b="0"/>
            <wp:wrapTight wrapText="bothSides">
              <wp:wrapPolygon edited="0">
                <wp:start x="0" y="0"/>
                <wp:lineTo x="0" y="21443"/>
                <wp:lineTo x="21535" y="21443"/>
                <wp:lineTo x="2153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5B015" w14:textId="302F622C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lastRenderedPageBreak/>
        <w:t xml:space="preserve">Make required changes and Click – Save </w:t>
      </w:r>
      <w:proofErr w:type="gramStart"/>
      <w:r w:rsidRPr="009A47E4">
        <w:rPr>
          <w:sz w:val="24"/>
        </w:rPr>
        <w:t>Or  Hit</w:t>
      </w:r>
      <w:proofErr w:type="gramEnd"/>
      <w:r w:rsidRPr="009A47E4">
        <w:rPr>
          <w:sz w:val="24"/>
        </w:rPr>
        <w:t xml:space="preserve"> Enter key to save</w:t>
      </w:r>
    </w:p>
    <w:p w14:paraId="768072EB" w14:textId="4D384EAC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>Click Reset to undo any changes made</w:t>
      </w:r>
    </w:p>
    <w:p w14:paraId="0AEA45C2" w14:textId="114F7DBC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>Click Cancel to clear search</w:t>
      </w:r>
    </w:p>
    <w:p w14:paraId="0DF9F0E8" w14:textId="777CFA88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>Product Name will only accept Alpha Numeric values without any special characters</w:t>
      </w:r>
    </w:p>
    <w:p w14:paraId="2BCEA494" w14:textId="77777777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>Price and Cost and Quantity will only accept numeric values</w:t>
      </w:r>
    </w:p>
    <w:p w14:paraId="281041E7" w14:textId="3D7A6EE8" w:rsidR="003C7FF0" w:rsidRPr="009A47E4" w:rsidRDefault="003C7FF0" w:rsidP="003C7FF0">
      <w:pPr>
        <w:pStyle w:val="Heading2"/>
        <w:rPr>
          <w:sz w:val="28"/>
        </w:rPr>
      </w:pPr>
      <w:bookmarkStart w:id="35" w:name="_Toc290813963"/>
      <w:r w:rsidRPr="009A47E4">
        <w:rPr>
          <w:sz w:val="28"/>
        </w:rPr>
        <w:t>Edit (Add new record)</w:t>
      </w:r>
      <w:bookmarkEnd w:id="35"/>
    </w:p>
    <w:p w14:paraId="446ADA7D" w14:textId="2E3B07C6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 xml:space="preserve">Click Edit </w:t>
      </w:r>
      <w:r w:rsidR="00A8207A" w:rsidRPr="009A47E4">
        <w:rPr>
          <w:noProof/>
          <w:sz w:val="24"/>
          <w:lang w:val="en-US"/>
        </w:rPr>
        <w:t>tab</w:t>
      </w:r>
      <w:r w:rsidRPr="009A47E4">
        <w:rPr>
          <w:sz w:val="24"/>
        </w:rPr>
        <w:t xml:space="preserve"> </w:t>
      </w:r>
    </w:p>
    <w:p w14:paraId="3E81DB80" w14:textId="57EE9E71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 xml:space="preserve">Fill all the required fields </w:t>
      </w:r>
    </w:p>
    <w:p w14:paraId="02590073" w14:textId="363739FD" w:rsidR="003C7FF0" w:rsidRPr="009A47E4" w:rsidRDefault="003C7FF0" w:rsidP="003C7FF0">
      <w:r w:rsidRPr="009A47E4">
        <w:rPr>
          <w:noProof/>
          <w:lang w:val="en-US"/>
        </w:rPr>
        <w:drawing>
          <wp:inline distT="0" distB="0" distL="0" distR="0" wp14:anchorId="616470F2" wp14:editId="624A45CD">
            <wp:extent cx="5732145" cy="3582591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E36A" w14:textId="2D246C27" w:rsidR="003C7FF0" w:rsidRPr="009A47E4" w:rsidRDefault="003C7FF0" w:rsidP="003C7FF0">
      <w:r w:rsidRPr="009A47E4">
        <w:rPr>
          <w:noProof/>
          <w:lang w:val="en-US"/>
        </w:rPr>
        <w:lastRenderedPageBreak/>
        <w:drawing>
          <wp:inline distT="0" distB="0" distL="0" distR="0" wp14:anchorId="3342A848" wp14:editId="0BF3B674">
            <wp:extent cx="5732145" cy="3582591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80E3" w14:textId="77777777" w:rsidR="003C7FF0" w:rsidRPr="009A47E4" w:rsidRDefault="003C7FF0" w:rsidP="003C7FF0"/>
    <w:p w14:paraId="08624840" w14:textId="61A47261" w:rsidR="003C7FF0" w:rsidRPr="009A47E4" w:rsidRDefault="003C7FF0" w:rsidP="003C7FF0">
      <w:pPr>
        <w:pStyle w:val="Heading3"/>
        <w:rPr>
          <w:sz w:val="24"/>
        </w:rPr>
      </w:pPr>
      <w:r w:rsidRPr="009A47E4">
        <w:rPr>
          <w:sz w:val="24"/>
        </w:rPr>
        <w:t xml:space="preserve">Click Save OR Hit Enter to add new record </w:t>
      </w:r>
    </w:p>
    <w:p w14:paraId="0EEF9B34" w14:textId="3C98A0BC" w:rsidR="00A8207A" w:rsidRPr="009A47E4" w:rsidRDefault="00A8207A" w:rsidP="00A8207A">
      <w:pPr>
        <w:pStyle w:val="Heading2"/>
        <w:rPr>
          <w:sz w:val="28"/>
        </w:rPr>
      </w:pPr>
      <w:bookmarkStart w:id="36" w:name="_Toc290813964"/>
      <w:r w:rsidRPr="009A47E4">
        <w:rPr>
          <w:sz w:val="28"/>
        </w:rPr>
        <w:t>All Data</w:t>
      </w:r>
      <w:bookmarkEnd w:id="36"/>
    </w:p>
    <w:p w14:paraId="582C7530" w14:textId="10D91376" w:rsidR="00A8207A" w:rsidRPr="009A47E4" w:rsidRDefault="00A8207A" w:rsidP="00A8207A">
      <w:pPr>
        <w:rPr>
          <w:sz w:val="24"/>
        </w:rPr>
      </w:pPr>
      <w:r w:rsidRPr="009A47E4">
        <w:rPr>
          <w:sz w:val="24"/>
        </w:rPr>
        <w:t>Click Grid Tab to view all products</w:t>
      </w:r>
    </w:p>
    <w:p w14:paraId="00CB1B7D" w14:textId="66D1E63A" w:rsidR="003C7FF0" w:rsidRPr="009A47E4" w:rsidRDefault="00A8207A" w:rsidP="003C7FF0">
      <w:r w:rsidRPr="009A47E4">
        <w:rPr>
          <w:noProof/>
          <w:lang w:val="en-US"/>
        </w:rPr>
        <w:drawing>
          <wp:inline distT="0" distB="0" distL="0" distR="0" wp14:anchorId="11E95032" wp14:editId="6BF0D2EF">
            <wp:extent cx="5732145" cy="3582591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5A6C" w14:textId="77777777" w:rsidR="00A8207A" w:rsidRPr="009A47E4" w:rsidRDefault="00A8207A" w:rsidP="003C7FF0"/>
    <w:p w14:paraId="24B5E928" w14:textId="77777777" w:rsidR="00A8207A" w:rsidRPr="009A47E4" w:rsidRDefault="00A8207A" w:rsidP="003C7FF0"/>
    <w:p w14:paraId="71BE6A30" w14:textId="599B43C3" w:rsidR="00A8207A" w:rsidRPr="009A47E4" w:rsidRDefault="00A8207A" w:rsidP="00A8207A">
      <w:pPr>
        <w:pStyle w:val="Heading2"/>
        <w:rPr>
          <w:sz w:val="28"/>
        </w:rPr>
      </w:pPr>
      <w:bookmarkStart w:id="37" w:name="_Toc290813965"/>
      <w:r w:rsidRPr="009A47E4">
        <w:rPr>
          <w:sz w:val="28"/>
        </w:rPr>
        <w:lastRenderedPageBreak/>
        <w:t>Stats</w:t>
      </w:r>
      <w:bookmarkEnd w:id="37"/>
    </w:p>
    <w:p w14:paraId="3E03EDEC" w14:textId="37CB45DC" w:rsidR="00A8207A" w:rsidRPr="009A47E4" w:rsidRDefault="00A8207A" w:rsidP="00A8207A">
      <w:pPr>
        <w:rPr>
          <w:sz w:val="24"/>
        </w:rPr>
      </w:pPr>
      <w:r w:rsidRPr="009A47E4">
        <w:rPr>
          <w:sz w:val="24"/>
        </w:rPr>
        <w:t>Click Stats tab to view some product related stats</w:t>
      </w:r>
    </w:p>
    <w:p w14:paraId="335FA885" w14:textId="405F514D" w:rsidR="00A8207A" w:rsidRPr="009A47E4" w:rsidRDefault="00A8207A" w:rsidP="00A8207A">
      <w:pPr>
        <w:pStyle w:val="Heading1"/>
        <w:numPr>
          <w:ilvl w:val="0"/>
          <w:numId w:val="0"/>
        </w:numPr>
        <w:ind w:left="682"/>
      </w:pPr>
      <w:r w:rsidRPr="009A47E4">
        <w:rPr>
          <w:noProof/>
          <w:lang w:val="en-US"/>
        </w:rPr>
        <w:drawing>
          <wp:inline distT="0" distB="0" distL="0" distR="0" wp14:anchorId="69FBA51A" wp14:editId="0CAF595D">
            <wp:extent cx="5732145" cy="3582591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2"/>
    <w:bookmarkEnd w:id="34"/>
    <w:p w14:paraId="5CBEC958" w14:textId="77777777" w:rsidR="00600D4E" w:rsidRPr="009A47E4" w:rsidRDefault="00600D4E" w:rsidP="004A4BED">
      <w:pPr>
        <w:spacing w:line="276" w:lineRule="auto"/>
      </w:pPr>
    </w:p>
    <w:sectPr w:rsidR="00600D4E" w:rsidRPr="009A47E4" w:rsidSect="003B0318">
      <w:headerReference w:type="default" r:id="rId19"/>
      <w:footerReference w:type="default" r:id="rId20"/>
      <w:headerReference w:type="first" r:id="rId21"/>
      <w:pgSz w:w="11907" w:h="16840" w:code="9"/>
      <w:pgMar w:top="1440" w:right="1440" w:bottom="1134" w:left="1440" w:header="709" w:footer="709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B35C9" w14:textId="77777777" w:rsidR="001E4238" w:rsidRDefault="001E4238" w:rsidP="0029355D">
      <w:r>
        <w:separator/>
      </w:r>
    </w:p>
  </w:endnote>
  <w:endnote w:type="continuationSeparator" w:id="0">
    <w:p w14:paraId="1B3A11ED" w14:textId="77777777" w:rsidR="001E4238" w:rsidRDefault="001E4238" w:rsidP="0029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C6728" w14:textId="77777777" w:rsidR="001E4238" w:rsidRPr="00E25B7F" w:rsidRDefault="00136526" w:rsidP="00A67D49">
    <w:pPr>
      <w:pStyle w:val="Footer"/>
      <w:pBdr>
        <w:top w:val="single" w:sz="4" w:space="1" w:color="auto"/>
      </w:pBdr>
    </w:pPr>
    <w:r>
      <w:fldChar w:fldCharType="begin"/>
    </w:r>
    <w:r>
      <w:instrText xml:space="preserve"> FILENAME   \* MERGEFORMAT </w:instrText>
    </w:r>
    <w:r>
      <w:fldChar w:fldCharType="separate"/>
    </w:r>
    <w:r w:rsidR="001E4238" w:rsidRPr="00FD7452">
      <w:rPr>
        <w:noProof/>
      </w:rPr>
      <w:t>Inventory and Pricing Manager</w:t>
    </w:r>
    <w:r w:rsidR="001E4238">
      <w:rPr>
        <w:noProof/>
      </w:rPr>
      <w:t>2</w:t>
    </w:r>
    <w:r>
      <w:rPr>
        <w:noProof/>
      </w:rPr>
      <w:fldChar w:fldCharType="end"/>
    </w:r>
    <w:r w:rsidR="001E4238">
      <w:t xml:space="preserve"> </w:t>
    </w:r>
    <w:r w:rsidR="001E4238">
      <w:tab/>
    </w:r>
    <w:r w:rsidR="001E4238" w:rsidRPr="00E25B7F">
      <w:tab/>
      <w:t xml:space="preserve">Page </w:t>
    </w:r>
    <w:r w:rsidR="001E4238" w:rsidRPr="00E25B7F">
      <w:rPr>
        <w:rStyle w:val="PageNumber"/>
      </w:rPr>
      <w:fldChar w:fldCharType="begin"/>
    </w:r>
    <w:r w:rsidR="001E4238" w:rsidRPr="00E25B7F">
      <w:rPr>
        <w:rStyle w:val="PageNumber"/>
      </w:rPr>
      <w:instrText xml:space="preserve"> PAGE </w:instrText>
    </w:r>
    <w:r w:rsidR="001E4238" w:rsidRPr="00E25B7F">
      <w:rPr>
        <w:rStyle w:val="PageNumber"/>
      </w:rPr>
      <w:fldChar w:fldCharType="separate"/>
    </w:r>
    <w:r>
      <w:rPr>
        <w:rStyle w:val="PageNumber"/>
        <w:noProof/>
      </w:rPr>
      <w:t>8</w:t>
    </w:r>
    <w:r w:rsidR="001E4238" w:rsidRPr="00E25B7F">
      <w:rPr>
        <w:rStyle w:val="PageNumber"/>
      </w:rPr>
      <w:fldChar w:fldCharType="end"/>
    </w:r>
    <w:r w:rsidR="001E4238">
      <w:rPr>
        <w:rStyle w:val="PageNumber"/>
      </w:rPr>
      <w:t xml:space="preserve"> of </w:t>
    </w:r>
    <w:r w:rsidR="001E4238">
      <w:rPr>
        <w:rStyle w:val="PageNumber"/>
      </w:rPr>
      <w:fldChar w:fldCharType="begin"/>
    </w:r>
    <w:r w:rsidR="001E4238">
      <w:rPr>
        <w:rStyle w:val="PageNumber"/>
      </w:rPr>
      <w:instrText xml:space="preserve"> NUMPAGES   \* MERGEFORMAT </w:instrText>
    </w:r>
    <w:r w:rsidR="001E4238">
      <w:rPr>
        <w:rStyle w:val="PageNumber"/>
      </w:rPr>
      <w:fldChar w:fldCharType="separate"/>
    </w:r>
    <w:r>
      <w:rPr>
        <w:rStyle w:val="PageNumber"/>
        <w:noProof/>
      </w:rPr>
      <w:t>13</w:t>
    </w:r>
    <w:r w:rsidR="001E423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F21EB" w14:textId="77777777" w:rsidR="001E4238" w:rsidRDefault="001E4238" w:rsidP="0029355D">
      <w:r>
        <w:separator/>
      </w:r>
    </w:p>
  </w:footnote>
  <w:footnote w:type="continuationSeparator" w:id="0">
    <w:p w14:paraId="12DA7A86" w14:textId="77777777" w:rsidR="001E4238" w:rsidRDefault="001E4238" w:rsidP="002935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80CF3" w14:textId="77777777" w:rsidR="001E4238" w:rsidRPr="00996EAB" w:rsidRDefault="001E4238" w:rsidP="003B0318">
    <w:pPr>
      <w:pStyle w:val="Header"/>
      <w:tabs>
        <w:tab w:val="clear" w:pos="9026"/>
        <w:tab w:val="right" w:pos="8222"/>
      </w:tabs>
      <w:rPr>
        <w:color w:val="FF0000"/>
      </w:rPr>
    </w:pPr>
    <w:r w:rsidRPr="00FD7452">
      <w:rPr>
        <w:color w:val="FF0000"/>
      </w:rPr>
      <w:t>Inventory and Pricing Manager</w:t>
    </w:r>
  </w:p>
  <w:p w14:paraId="7415752E" w14:textId="4556EBDD" w:rsidR="001E4238" w:rsidRDefault="001E4238" w:rsidP="00A67D49">
    <w:pPr>
      <w:pStyle w:val="Header"/>
      <w:pBdr>
        <w:bottom w:val="single" w:sz="4" w:space="1" w:color="auto"/>
      </w:pBdr>
      <w:tabs>
        <w:tab w:val="clear" w:pos="9026"/>
        <w:tab w:val="right" w:pos="8789"/>
      </w:tabs>
    </w:pPr>
    <w:r w:rsidRPr="0033114E">
      <w:tab/>
    </w:r>
    <w:r w:rsidRPr="0033114E">
      <w:tab/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624E26">
      <w:rPr>
        <w:noProof/>
      </w:rPr>
      <w:t>16 April 2015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F5485" w14:textId="77777777" w:rsidR="001E4238" w:rsidRDefault="00136526" w:rsidP="00A67D49">
    <w:pPr>
      <w:pStyle w:val="Header"/>
      <w:pBdr>
        <w:bottom w:val="single" w:sz="4" w:space="1" w:color="auto"/>
      </w:pBdr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1E4238" w:rsidRPr="00FD7452">
      <w:t>Inventory and Pricing Manager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8615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305ED"/>
    <w:multiLevelType w:val="hybridMultilevel"/>
    <w:tmpl w:val="EDEA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02B6B"/>
    <w:multiLevelType w:val="hybridMultilevel"/>
    <w:tmpl w:val="D19AAC0E"/>
    <w:lvl w:ilvl="0" w:tplc="393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D0128"/>
    <w:multiLevelType w:val="hybridMultilevel"/>
    <w:tmpl w:val="F0CED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076A45"/>
    <w:multiLevelType w:val="hybridMultilevel"/>
    <w:tmpl w:val="5A54A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716BD"/>
    <w:multiLevelType w:val="hybridMultilevel"/>
    <w:tmpl w:val="62D27650"/>
    <w:lvl w:ilvl="0" w:tplc="393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3B4684"/>
    <w:multiLevelType w:val="hybridMultilevel"/>
    <w:tmpl w:val="E5E2B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B6AE4"/>
    <w:multiLevelType w:val="multilevel"/>
    <w:tmpl w:val="0520E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43AF9"/>
    <w:multiLevelType w:val="hybridMultilevel"/>
    <w:tmpl w:val="E39208DC"/>
    <w:lvl w:ilvl="0" w:tplc="468E3576">
      <w:start w:val="1"/>
      <w:numFmt w:val="bullet"/>
      <w:pStyle w:val="Bull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E158E"/>
    <w:multiLevelType w:val="hybridMultilevel"/>
    <w:tmpl w:val="21F88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A3697"/>
    <w:multiLevelType w:val="hybridMultilevel"/>
    <w:tmpl w:val="DA187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94B96"/>
    <w:multiLevelType w:val="hybridMultilevel"/>
    <w:tmpl w:val="FEBCF986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2">
    <w:nsid w:val="479D0B34"/>
    <w:multiLevelType w:val="hybridMultilevel"/>
    <w:tmpl w:val="88FC99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54E77542"/>
    <w:multiLevelType w:val="hybridMultilevel"/>
    <w:tmpl w:val="8DD6A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55AD0"/>
    <w:multiLevelType w:val="multilevel"/>
    <w:tmpl w:val="8C869640"/>
    <w:lvl w:ilvl="0">
      <w:start w:val="1"/>
      <w:numFmt w:val="decimal"/>
      <w:pStyle w:val="Heading1"/>
      <w:lvlText w:val="%1"/>
      <w:lvlJc w:val="left"/>
      <w:pPr>
        <w:ind w:left="68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5412CCE"/>
    <w:multiLevelType w:val="hybridMultilevel"/>
    <w:tmpl w:val="81C62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031D3"/>
    <w:multiLevelType w:val="multilevel"/>
    <w:tmpl w:val="37F4F58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8FF434C"/>
    <w:multiLevelType w:val="hybridMultilevel"/>
    <w:tmpl w:val="15385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1A1531"/>
    <w:multiLevelType w:val="hybridMultilevel"/>
    <w:tmpl w:val="C422E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121B9"/>
    <w:multiLevelType w:val="hybridMultilevel"/>
    <w:tmpl w:val="D39C9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C1D08"/>
    <w:multiLevelType w:val="hybridMultilevel"/>
    <w:tmpl w:val="F1C6B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F2CB0"/>
    <w:multiLevelType w:val="hybridMultilevel"/>
    <w:tmpl w:val="552CE1C0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nsid w:val="7A0B4B26"/>
    <w:multiLevelType w:val="hybridMultilevel"/>
    <w:tmpl w:val="8ADA48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8"/>
  </w:num>
  <w:num w:numId="5">
    <w:abstractNumId w:val="17"/>
  </w:num>
  <w:num w:numId="6">
    <w:abstractNumId w:val="15"/>
  </w:num>
  <w:num w:numId="7">
    <w:abstractNumId w:val="13"/>
  </w:num>
  <w:num w:numId="8">
    <w:abstractNumId w:val="10"/>
  </w:num>
  <w:num w:numId="9">
    <w:abstractNumId w:val="2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6"/>
  </w:num>
  <w:num w:numId="16">
    <w:abstractNumId w:val="22"/>
  </w:num>
  <w:num w:numId="17">
    <w:abstractNumId w:val="8"/>
  </w:num>
  <w:num w:numId="18">
    <w:abstractNumId w:val="8"/>
  </w:num>
  <w:num w:numId="19">
    <w:abstractNumId w:val="8"/>
  </w:num>
  <w:num w:numId="20">
    <w:abstractNumId w:val="21"/>
  </w:num>
  <w:num w:numId="21">
    <w:abstractNumId w:val="14"/>
  </w:num>
  <w:num w:numId="22">
    <w:abstractNumId w:val="7"/>
  </w:num>
  <w:num w:numId="23">
    <w:abstractNumId w:val="14"/>
  </w:num>
  <w:num w:numId="24">
    <w:abstractNumId w:val="8"/>
  </w:num>
  <w:num w:numId="25">
    <w:abstractNumId w:val="8"/>
  </w:num>
  <w:num w:numId="26">
    <w:abstractNumId w:val="8"/>
  </w:num>
  <w:num w:numId="27">
    <w:abstractNumId w:val="9"/>
  </w:num>
  <w:num w:numId="28">
    <w:abstractNumId w:val="8"/>
  </w:num>
  <w:num w:numId="29">
    <w:abstractNumId w:val="0"/>
  </w:num>
  <w:num w:numId="30">
    <w:abstractNumId w:val="1"/>
  </w:num>
  <w:num w:numId="31">
    <w:abstractNumId w:val="2"/>
  </w:num>
  <w:num w:numId="32">
    <w:abstractNumId w:val="3"/>
  </w:num>
  <w:num w:numId="33">
    <w:abstractNumId w:val="16"/>
  </w:num>
  <w:num w:numId="34">
    <w:abstractNumId w:val="4"/>
  </w:num>
  <w:num w:numId="35">
    <w:abstractNumId w:val="5"/>
  </w:num>
  <w:num w:numId="36">
    <w:abstractNumId w:val="12"/>
  </w:num>
  <w:num w:numId="3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52"/>
    <w:rsid w:val="00002EFE"/>
    <w:rsid w:val="00011384"/>
    <w:rsid w:val="00017434"/>
    <w:rsid w:val="0001780A"/>
    <w:rsid w:val="00017E1D"/>
    <w:rsid w:val="0002307C"/>
    <w:rsid w:val="00033953"/>
    <w:rsid w:val="000378C9"/>
    <w:rsid w:val="000429BD"/>
    <w:rsid w:val="00047E3B"/>
    <w:rsid w:val="00050DC9"/>
    <w:rsid w:val="00053D4A"/>
    <w:rsid w:val="00054B85"/>
    <w:rsid w:val="00054F77"/>
    <w:rsid w:val="00061DC7"/>
    <w:rsid w:val="00065A39"/>
    <w:rsid w:val="000673F8"/>
    <w:rsid w:val="00081193"/>
    <w:rsid w:val="000812B9"/>
    <w:rsid w:val="00081A4D"/>
    <w:rsid w:val="00084677"/>
    <w:rsid w:val="00084811"/>
    <w:rsid w:val="00084E51"/>
    <w:rsid w:val="000856AE"/>
    <w:rsid w:val="00086C2B"/>
    <w:rsid w:val="00087207"/>
    <w:rsid w:val="00091D5B"/>
    <w:rsid w:val="00097A31"/>
    <w:rsid w:val="00097B80"/>
    <w:rsid w:val="00097F8F"/>
    <w:rsid w:val="000B7872"/>
    <w:rsid w:val="000D07C8"/>
    <w:rsid w:val="000D33EC"/>
    <w:rsid w:val="000D3CAD"/>
    <w:rsid w:val="000D3EA4"/>
    <w:rsid w:val="000E0561"/>
    <w:rsid w:val="000E0A52"/>
    <w:rsid w:val="000E1794"/>
    <w:rsid w:val="000E3A39"/>
    <w:rsid w:val="000E4106"/>
    <w:rsid w:val="000F200C"/>
    <w:rsid w:val="0010023F"/>
    <w:rsid w:val="001049E2"/>
    <w:rsid w:val="0011016F"/>
    <w:rsid w:val="00112299"/>
    <w:rsid w:val="00115AD5"/>
    <w:rsid w:val="00116DE0"/>
    <w:rsid w:val="00122B9E"/>
    <w:rsid w:val="001243A7"/>
    <w:rsid w:val="00134C9C"/>
    <w:rsid w:val="0013644C"/>
    <w:rsid w:val="00136526"/>
    <w:rsid w:val="0014405B"/>
    <w:rsid w:val="00146F96"/>
    <w:rsid w:val="00147D06"/>
    <w:rsid w:val="00150608"/>
    <w:rsid w:val="00152F61"/>
    <w:rsid w:val="00153CB1"/>
    <w:rsid w:val="00155866"/>
    <w:rsid w:val="0016143F"/>
    <w:rsid w:val="0016172C"/>
    <w:rsid w:val="00164456"/>
    <w:rsid w:val="00167C72"/>
    <w:rsid w:val="001714EC"/>
    <w:rsid w:val="0017183B"/>
    <w:rsid w:val="001719F8"/>
    <w:rsid w:val="00171AD7"/>
    <w:rsid w:val="0017273B"/>
    <w:rsid w:val="001778ED"/>
    <w:rsid w:val="0018097F"/>
    <w:rsid w:val="00181AF0"/>
    <w:rsid w:val="001831AC"/>
    <w:rsid w:val="00183687"/>
    <w:rsid w:val="00187F17"/>
    <w:rsid w:val="0019021A"/>
    <w:rsid w:val="00192557"/>
    <w:rsid w:val="0019397C"/>
    <w:rsid w:val="00195E60"/>
    <w:rsid w:val="001A18C0"/>
    <w:rsid w:val="001A6983"/>
    <w:rsid w:val="001B2B91"/>
    <w:rsid w:val="001B6B98"/>
    <w:rsid w:val="001C1112"/>
    <w:rsid w:val="001C4159"/>
    <w:rsid w:val="001E1D94"/>
    <w:rsid w:val="001E4238"/>
    <w:rsid w:val="001F428B"/>
    <w:rsid w:val="001F7208"/>
    <w:rsid w:val="00200358"/>
    <w:rsid w:val="0020163D"/>
    <w:rsid w:val="00202203"/>
    <w:rsid w:val="00202565"/>
    <w:rsid w:val="00202E9E"/>
    <w:rsid w:val="00204654"/>
    <w:rsid w:val="0020492A"/>
    <w:rsid w:val="00206910"/>
    <w:rsid w:val="00207025"/>
    <w:rsid w:val="00207513"/>
    <w:rsid w:val="00207D0F"/>
    <w:rsid w:val="00213F0C"/>
    <w:rsid w:val="00216F21"/>
    <w:rsid w:val="00217C4D"/>
    <w:rsid w:val="00221A60"/>
    <w:rsid w:val="0022218D"/>
    <w:rsid w:val="00224E54"/>
    <w:rsid w:val="00226209"/>
    <w:rsid w:val="002310E9"/>
    <w:rsid w:val="00232B9A"/>
    <w:rsid w:val="0023419E"/>
    <w:rsid w:val="00234C4D"/>
    <w:rsid w:val="00242D8C"/>
    <w:rsid w:val="0024648F"/>
    <w:rsid w:val="002519F4"/>
    <w:rsid w:val="002669F9"/>
    <w:rsid w:val="00266B5A"/>
    <w:rsid w:val="00271E42"/>
    <w:rsid w:val="00271E5A"/>
    <w:rsid w:val="00274395"/>
    <w:rsid w:val="00274DB8"/>
    <w:rsid w:val="00275C01"/>
    <w:rsid w:val="00277D28"/>
    <w:rsid w:val="00283109"/>
    <w:rsid w:val="002847A8"/>
    <w:rsid w:val="00284F64"/>
    <w:rsid w:val="00285D8D"/>
    <w:rsid w:val="0029355D"/>
    <w:rsid w:val="002936F1"/>
    <w:rsid w:val="002A167D"/>
    <w:rsid w:val="002A3751"/>
    <w:rsid w:val="002A395E"/>
    <w:rsid w:val="002A3B93"/>
    <w:rsid w:val="002A61BB"/>
    <w:rsid w:val="002B0BAD"/>
    <w:rsid w:val="002B18B0"/>
    <w:rsid w:val="002C25EB"/>
    <w:rsid w:val="002C4C8D"/>
    <w:rsid w:val="002D138B"/>
    <w:rsid w:val="002D448E"/>
    <w:rsid w:val="002D74C4"/>
    <w:rsid w:val="002F367C"/>
    <w:rsid w:val="00302A4A"/>
    <w:rsid w:val="003031E2"/>
    <w:rsid w:val="00303E05"/>
    <w:rsid w:val="0030716D"/>
    <w:rsid w:val="00312951"/>
    <w:rsid w:val="0031338F"/>
    <w:rsid w:val="003164E4"/>
    <w:rsid w:val="003217BE"/>
    <w:rsid w:val="003268DD"/>
    <w:rsid w:val="00330347"/>
    <w:rsid w:val="00330646"/>
    <w:rsid w:val="00330F10"/>
    <w:rsid w:val="00331AC2"/>
    <w:rsid w:val="003323FF"/>
    <w:rsid w:val="003377DB"/>
    <w:rsid w:val="003405C0"/>
    <w:rsid w:val="0034127C"/>
    <w:rsid w:val="0034292E"/>
    <w:rsid w:val="00343FDE"/>
    <w:rsid w:val="00345C5F"/>
    <w:rsid w:val="00346C18"/>
    <w:rsid w:val="0035018D"/>
    <w:rsid w:val="003524D9"/>
    <w:rsid w:val="0036442C"/>
    <w:rsid w:val="003645FA"/>
    <w:rsid w:val="0038639A"/>
    <w:rsid w:val="00392ABE"/>
    <w:rsid w:val="00393EAE"/>
    <w:rsid w:val="0039407B"/>
    <w:rsid w:val="003A1223"/>
    <w:rsid w:val="003A274D"/>
    <w:rsid w:val="003B0318"/>
    <w:rsid w:val="003B1F74"/>
    <w:rsid w:val="003B33CA"/>
    <w:rsid w:val="003B3400"/>
    <w:rsid w:val="003B36D5"/>
    <w:rsid w:val="003B6003"/>
    <w:rsid w:val="003C2889"/>
    <w:rsid w:val="003C3909"/>
    <w:rsid w:val="003C65B4"/>
    <w:rsid w:val="003C7FF0"/>
    <w:rsid w:val="003D0095"/>
    <w:rsid w:val="003D257A"/>
    <w:rsid w:val="003D2999"/>
    <w:rsid w:val="003D363C"/>
    <w:rsid w:val="003D65FB"/>
    <w:rsid w:val="003E08BA"/>
    <w:rsid w:val="003E2A95"/>
    <w:rsid w:val="003F3125"/>
    <w:rsid w:val="003F576A"/>
    <w:rsid w:val="003F796A"/>
    <w:rsid w:val="004034BD"/>
    <w:rsid w:val="00404223"/>
    <w:rsid w:val="00410104"/>
    <w:rsid w:val="00411D45"/>
    <w:rsid w:val="00413ACF"/>
    <w:rsid w:val="00416147"/>
    <w:rsid w:val="00417A8B"/>
    <w:rsid w:val="00417F13"/>
    <w:rsid w:val="00421553"/>
    <w:rsid w:val="004238D6"/>
    <w:rsid w:val="00423DCE"/>
    <w:rsid w:val="0042530A"/>
    <w:rsid w:val="00426289"/>
    <w:rsid w:val="00427D9F"/>
    <w:rsid w:val="004329F6"/>
    <w:rsid w:val="00432E6B"/>
    <w:rsid w:val="0043399D"/>
    <w:rsid w:val="00433ADA"/>
    <w:rsid w:val="00434101"/>
    <w:rsid w:val="004366A5"/>
    <w:rsid w:val="004375F3"/>
    <w:rsid w:val="004401AF"/>
    <w:rsid w:val="00440872"/>
    <w:rsid w:val="004458F9"/>
    <w:rsid w:val="0044639F"/>
    <w:rsid w:val="00446A75"/>
    <w:rsid w:val="00447D53"/>
    <w:rsid w:val="00451402"/>
    <w:rsid w:val="00452FAA"/>
    <w:rsid w:val="004549EB"/>
    <w:rsid w:val="00456EC0"/>
    <w:rsid w:val="0046062E"/>
    <w:rsid w:val="00463D41"/>
    <w:rsid w:val="00464713"/>
    <w:rsid w:val="004659A1"/>
    <w:rsid w:val="0046667F"/>
    <w:rsid w:val="004733E4"/>
    <w:rsid w:val="004765D2"/>
    <w:rsid w:val="00477E43"/>
    <w:rsid w:val="004808EC"/>
    <w:rsid w:val="00483340"/>
    <w:rsid w:val="00493CE3"/>
    <w:rsid w:val="004A0EEF"/>
    <w:rsid w:val="004A1124"/>
    <w:rsid w:val="004A2734"/>
    <w:rsid w:val="004A48ED"/>
    <w:rsid w:val="004A4BED"/>
    <w:rsid w:val="004A784A"/>
    <w:rsid w:val="004B3D45"/>
    <w:rsid w:val="004B45D5"/>
    <w:rsid w:val="004B59B6"/>
    <w:rsid w:val="004C076D"/>
    <w:rsid w:val="004C0D2C"/>
    <w:rsid w:val="004C0DF1"/>
    <w:rsid w:val="004C159E"/>
    <w:rsid w:val="004C4CB1"/>
    <w:rsid w:val="004D16DE"/>
    <w:rsid w:val="004D2C4B"/>
    <w:rsid w:val="004D57C1"/>
    <w:rsid w:val="004E43E7"/>
    <w:rsid w:val="004E5D29"/>
    <w:rsid w:val="004F0577"/>
    <w:rsid w:val="004F5E6E"/>
    <w:rsid w:val="0050561E"/>
    <w:rsid w:val="005107DE"/>
    <w:rsid w:val="00511931"/>
    <w:rsid w:val="00514425"/>
    <w:rsid w:val="00521B78"/>
    <w:rsid w:val="005316EF"/>
    <w:rsid w:val="005326C3"/>
    <w:rsid w:val="00534A6A"/>
    <w:rsid w:val="00536932"/>
    <w:rsid w:val="005372D3"/>
    <w:rsid w:val="005441FC"/>
    <w:rsid w:val="00545D92"/>
    <w:rsid w:val="00547DB3"/>
    <w:rsid w:val="00554E99"/>
    <w:rsid w:val="005553EE"/>
    <w:rsid w:val="0055582D"/>
    <w:rsid w:val="005615B4"/>
    <w:rsid w:val="00562497"/>
    <w:rsid w:val="00570107"/>
    <w:rsid w:val="00574168"/>
    <w:rsid w:val="00575757"/>
    <w:rsid w:val="00582ED7"/>
    <w:rsid w:val="00584496"/>
    <w:rsid w:val="00585EAC"/>
    <w:rsid w:val="00592B68"/>
    <w:rsid w:val="00593095"/>
    <w:rsid w:val="0059333D"/>
    <w:rsid w:val="00593487"/>
    <w:rsid w:val="00596D1C"/>
    <w:rsid w:val="005A09F5"/>
    <w:rsid w:val="005A0DC0"/>
    <w:rsid w:val="005A381A"/>
    <w:rsid w:val="005A534F"/>
    <w:rsid w:val="005A705F"/>
    <w:rsid w:val="005B29C5"/>
    <w:rsid w:val="005B3627"/>
    <w:rsid w:val="005C3D13"/>
    <w:rsid w:val="005C4C1B"/>
    <w:rsid w:val="005C5688"/>
    <w:rsid w:val="005C7E1F"/>
    <w:rsid w:val="005D012C"/>
    <w:rsid w:val="005D7144"/>
    <w:rsid w:val="005D790F"/>
    <w:rsid w:val="005D7DEB"/>
    <w:rsid w:val="005E28A7"/>
    <w:rsid w:val="005E6224"/>
    <w:rsid w:val="005E6796"/>
    <w:rsid w:val="005E7C8C"/>
    <w:rsid w:val="005F6F81"/>
    <w:rsid w:val="00600D4E"/>
    <w:rsid w:val="006144F2"/>
    <w:rsid w:val="00622257"/>
    <w:rsid w:val="00624E26"/>
    <w:rsid w:val="00626AD4"/>
    <w:rsid w:val="00630009"/>
    <w:rsid w:val="00630018"/>
    <w:rsid w:val="006335BD"/>
    <w:rsid w:val="00634146"/>
    <w:rsid w:val="00635A5C"/>
    <w:rsid w:val="0063652C"/>
    <w:rsid w:val="006379A7"/>
    <w:rsid w:val="00642856"/>
    <w:rsid w:val="00643E01"/>
    <w:rsid w:val="00644DA4"/>
    <w:rsid w:val="00646020"/>
    <w:rsid w:val="00646C67"/>
    <w:rsid w:val="006477D8"/>
    <w:rsid w:val="00652291"/>
    <w:rsid w:val="00652527"/>
    <w:rsid w:val="006576D9"/>
    <w:rsid w:val="006642E2"/>
    <w:rsid w:val="00664825"/>
    <w:rsid w:val="0066787E"/>
    <w:rsid w:val="006753B1"/>
    <w:rsid w:val="00676445"/>
    <w:rsid w:val="00680F8F"/>
    <w:rsid w:val="006812F1"/>
    <w:rsid w:val="0068225B"/>
    <w:rsid w:val="00686325"/>
    <w:rsid w:val="00697FF4"/>
    <w:rsid w:val="006A5028"/>
    <w:rsid w:val="006A5EB9"/>
    <w:rsid w:val="006A6A6B"/>
    <w:rsid w:val="006B1E24"/>
    <w:rsid w:val="006B21E8"/>
    <w:rsid w:val="006B304A"/>
    <w:rsid w:val="006B322F"/>
    <w:rsid w:val="006B531E"/>
    <w:rsid w:val="006B5746"/>
    <w:rsid w:val="006C0DBA"/>
    <w:rsid w:val="006C341E"/>
    <w:rsid w:val="006C3EBC"/>
    <w:rsid w:val="006C5996"/>
    <w:rsid w:val="006C6FA5"/>
    <w:rsid w:val="006D16BA"/>
    <w:rsid w:val="006D3215"/>
    <w:rsid w:val="006E04CC"/>
    <w:rsid w:val="006E447B"/>
    <w:rsid w:val="006F0E07"/>
    <w:rsid w:val="006F2CDA"/>
    <w:rsid w:val="006F4389"/>
    <w:rsid w:val="006F5163"/>
    <w:rsid w:val="006F6510"/>
    <w:rsid w:val="00700F30"/>
    <w:rsid w:val="007039F9"/>
    <w:rsid w:val="00704D46"/>
    <w:rsid w:val="00705C1F"/>
    <w:rsid w:val="00706532"/>
    <w:rsid w:val="00712860"/>
    <w:rsid w:val="00732C03"/>
    <w:rsid w:val="00733865"/>
    <w:rsid w:val="00741A18"/>
    <w:rsid w:val="00742246"/>
    <w:rsid w:val="0074233A"/>
    <w:rsid w:val="00747388"/>
    <w:rsid w:val="00747862"/>
    <w:rsid w:val="007502F7"/>
    <w:rsid w:val="00751BBA"/>
    <w:rsid w:val="00753137"/>
    <w:rsid w:val="00757563"/>
    <w:rsid w:val="0076338B"/>
    <w:rsid w:val="0076719C"/>
    <w:rsid w:val="00772BAD"/>
    <w:rsid w:val="0078032E"/>
    <w:rsid w:val="007806CE"/>
    <w:rsid w:val="00784407"/>
    <w:rsid w:val="00784B52"/>
    <w:rsid w:val="007861C7"/>
    <w:rsid w:val="00795A6E"/>
    <w:rsid w:val="00795F5C"/>
    <w:rsid w:val="00796E0B"/>
    <w:rsid w:val="007A15AB"/>
    <w:rsid w:val="007A393C"/>
    <w:rsid w:val="007A6590"/>
    <w:rsid w:val="007A662D"/>
    <w:rsid w:val="007B6DC7"/>
    <w:rsid w:val="007C1149"/>
    <w:rsid w:val="007C1E54"/>
    <w:rsid w:val="007C3DB9"/>
    <w:rsid w:val="007C508A"/>
    <w:rsid w:val="007D0E7B"/>
    <w:rsid w:val="007D1DB2"/>
    <w:rsid w:val="007E07AC"/>
    <w:rsid w:val="007E78FC"/>
    <w:rsid w:val="007F04A5"/>
    <w:rsid w:val="0080312F"/>
    <w:rsid w:val="00803744"/>
    <w:rsid w:val="00807471"/>
    <w:rsid w:val="00820560"/>
    <w:rsid w:val="00823756"/>
    <w:rsid w:val="00831DE0"/>
    <w:rsid w:val="008367E0"/>
    <w:rsid w:val="00841C92"/>
    <w:rsid w:val="00845C08"/>
    <w:rsid w:val="00847B93"/>
    <w:rsid w:val="008502D7"/>
    <w:rsid w:val="008516C8"/>
    <w:rsid w:val="00855EF2"/>
    <w:rsid w:val="00856055"/>
    <w:rsid w:val="008627EB"/>
    <w:rsid w:val="00863445"/>
    <w:rsid w:val="0086364E"/>
    <w:rsid w:val="00865ED4"/>
    <w:rsid w:val="00866DA4"/>
    <w:rsid w:val="008670FB"/>
    <w:rsid w:val="00875687"/>
    <w:rsid w:val="008A0A8B"/>
    <w:rsid w:val="008A2196"/>
    <w:rsid w:val="008A39EE"/>
    <w:rsid w:val="008A40A5"/>
    <w:rsid w:val="008A50E3"/>
    <w:rsid w:val="008B2FA9"/>
    <w:rsid w:val="008B5D7B"/>
    <w:rsid w:val="008B7358"/>
    <w:rsid w:val="008C08B2"/>
    <w:rsid w:val="008C21B1"/>
    <w:rsid w:val="008C2E64"/>
    <w:rsid w:val="008E233F"/>
    <w:rsid w:val="008E29D5"/>
    <w:rsid w:val="008F5BC6"/>
    <w:rsid w:val="00906955"/>
    <w:rsid w:val="00915737"/>
    <w:rsid w:val="00915DA2"/>
    <w:rsid w:val="00924B71"/>
    <w:rsid w:val="00927A1D"/>
    <w:rsid w:val="00931F1E"/>
    <w:rsid w:val="00934C29"/>
    <w:rsid w:val="0094158C"/>
    <w:rsid w:val="0094410B"/>
    <w:rsid w:val="009466B6"/>
    <w:rsid w:val="009476A7"/>
    <w:rsid w:val="00951DBF"/>
    <w:rsid w:val="00951FAB"/>
    <w:rsid w:val="009536A0"/>
    <w:rsid w:val="00953B01"/>
    <w:rsid w:val="009630FB"/>
    <w:rsid w:val="00967138"/>
    <w:rsid w:val="009678EE"/>
    <w:rsid w:val="00970ED9"/>
    <w:rsid w:val="009728B9"/>
    <w:rsid w:val="00972B60"/>
    <w:rsid w:val="00975C94"/>
    <w:rsid w:val="00984424"/>
    <w:rsid w:val="00984439"/>
    <w:rsid w:val="00985EE9"/>
    <w:rsid w:val="009861B9"/>
    <w:rsid w:val="00991A3F"/>
    <w:rsid w:val="00996EAB"/>
    <w:rsid w:val="009A0B0B"/>
    <w:rsid w:val="009A47E4"/>
    <w:rsid w:val="009A5083"/>
    <w:rsid w:val="009B11BB"/>
    <w:rsid w:val="009C059D"/>
    <w:rsid w:val="009C420E"/>
    <w:rsid w:val="009C6C6E"/>
    <w:rsid w:val="009C7C87"/>
    <w:rsid w:val="009D095A"/>
    <w:rsid w:val="009D1A49"/>
    <w:rsid w:val="009D5A20"/>
    <w:rsid w:val="009D5ADE"/>
    <w:rsid w:val="009D5CEB"/>
    <w:rsid w:val="009D7A5A"/>
    <w:rsid w:val="009E5DAB"/>
    <w:rsid w:val="009F1419"/>
    <w:rsid w:val="009F15AD"/>
    <w:rsid w:val="009F30B3"/>
    <w:rsid w:val="009F32DC"/>
    <w:rsid w:val="009F52A6"/>
    <w:rsid w:val="009F55EF"/>
    <w:rsid w:val="00A03617"/>
    <w:rsid w:val="00A07E26"/>
    <w:rsid w:val="00A11285"/>
    <w:rsid w:val="00A123D2"/>
    <w:rsid w:val="00A1336E"/>
    <w:rsid w:val="00A1487B"/>
    <w:rsid w:val="00A23A44"/>
    <w:rsid w:val="00A24983"/>
    <w:rsid w:val="00A27251"/>
    <w:rsid w:val="00A335C0"/>
    <w:rsid w:val="00A33CE1"/>
    <w:rsid w:val="00A36193"/>
    <w:rsid w:val="00A36337"/>
    <w:rsid w:val="00A36EB5"/>
    <w:rsid w:val="00A454D1"/>
    <w:rsid w:val="00A45EA3"/>
    <w:rsid w:val="00A4661A"/>
    <w:rsid w:val="00A46847"/>
    <w:rsid w:val="00A5227C"/>
    <w:rsid w:val="00A5557C"/>
    <w:rsid w:val="00A57163"/>
    <w:rsid w:val="00A5778D"/>
    <w:rsid w:val="00A614D6"/>
    <w:rsid w:val="00A65DF8"/>
    <w:rsid w:val="00A668DB"/>
    <w:rsid w:val="00A67D49"/>
    <w:rsid w:val="00A75592"/>
    <w:rsid w:val="00A76939"/>
    <w:rsid w:val="00A801E3"/>
    <w:rsid w:val="00A8154D"/>
    <w:rsid w:val="00A81F91"/>
    <w:rsid w:val="00A8207A"/>
    <w:rsid w:val="00A8342E"/>
    <w:rsid w:val="00A835F0"/>
    <w:rsid w:val="00A854AD"/>
    <w:rsid w:val="00A8578A"/>
    <w:rsid w:val="00AA01BB"/>
    <w:rsid w:val="00AA0D54"/>
    <w:rsid w:val="00AA1C85"/>
    <w:rsid w:val="00AB45E5"/>
    <w:rsid w:val="00AB7A66"/>
    <w:rsid w:val="00AC1D50"/>
    <w:rsid w:val="00AC408D"/>
    <w:rsid w:val="00AC4DA6"/>
    <w:rsid w:val="00AD1186"/>
    <w:rsid w:val="00AD5953"/>
    <w:rsid w:val="00AE20A3"/>
    <w:rsid w:val="00AE2406"/>
    <w:rsid w:val="00AE3CAC"/>
    <w:rsid w:val="00AE448D"/>
    <w:rsid w:val="00AF086A"/>
    <w:rsid w:val="00AF17F0"/>
    <w:rsid w:val="00AF37D8"/>
    <w:rsid w:val="00B029B7"/>
    <w:rsid w:val="00B125D6"/>
    <w:rsid w:val="00B21C59"/>
    <w:rsid w:val="00B22777"/>
    <w:rsid w:val="00B25BDF"/>
    <w:rsid w:val="00B3024D"/>
    <w:rsid w:val="00B33AA2"/>
    <w:rsid w:val="00B343D3"/>
    <w:rsid w:val="00B4030B"/>
    <w:rsid w:val="00B41AB4"/>
    <w:rsid w:val="00B43EA2"/>
    <w:rsid w:val="00B45676"/>
    <w:rsid w:val="00B45A21"/>
    <w:rsid w:val="00B60876"/>
    <w:rsid w:val="00B64975"/>
    <w:rsid w:val="00B67E4F"/>
    <w:rsid w:val="00B715ED"/>
    <w:rsid w:val="00B74828"/>
    <w:rsid w:val="00B74A46"/>
    <w:rsid w:val="00B74F19"/>
    <w:rsid w:val="00B80C05"/>
    <w:rsid w:val="00B83052"/>
    <w:rsid w:val="00B95067"/>
    <w:rsid w:val="00B95362"/>
    <w:rsid w:val="00B96E7A"/>
    <w:rsid w:val="00BA5342"/>
    <w:rsid w:val="00BB0859"/>
    <w:rsid w:val="00BB5AE1"/>
    <w:rsid w:val="00BC4BE0"/>
    <w:rsid w:val="00BC55E9"/>
    <w:rsid w:val="00BD6D24"/>
    <w:rsid w:val="00BD71C7"/>
    <w:rsid w:val="00BD745E"/>
    <w:rsid w:val="00BE2FEF"/>
    <w:rsid w:val="00BE4217"/>
    <w:rsid w:val="00BE59D6"/>
    <w:rsid w:val="00BE767C"/>
    <w:rsid w:val="00BF0976"/>
    <w:rsid w:val="00BF0DA3"/>
    <w:rsid w:val="00BF57F2"/>
    <w:rsid w:val="00BF61F2"/>
    <w:rsid w:val="00BF71CB"/>
    <w:rsid w:val="00BF79E2"/>
    <w:rsid w:val="00C02C37"/>
    <w:rsid w:val="00C07F18"/>
    <w:rsid w:val="00C137FD"/>
    <w:rsid w:val="00C158B9"/>
    <w:rsid w:val="00C15E36"/>
    <w:rsid w:val="00C2008E"/>
    <w:rsid w:val="00C212C8"/>
    <w:rsid w:val="00C2199B"/>
    <w:rsid w:val="00C24BC4"/>
    <w:rsid w:val="00C2630A"/>
    <w:rsid w:val="00C26AF6"/>
    <w:rsid w:val="00C301CA"/>
    <w:rsid w:val="00C30E1B"/>
    <w:rsid w:val="00C32CEC"/>
    <w:rsid w:val="00C3472D"/>
    <w:rsid w:val="00C356DF"/>
    <w:rsid w:val="00C35917"/>
    <w:rsid w:val="00C369BE"/>
    <w:rsid w:val="00C37947"/>
    <w:rsid w:val="00C40607"/>
    <w:rsid w:val="00C416B5"/>
    <w:rsid w:val="00C41F00"/>
    <w:rsid w:val="00C429CB"/>
    <w:rsid w:val="00C4550E"/>
    <w:rsid w:val="00C47F5F"/>
    <w:rsid w:val="00C51179"/>
    <w:rsid w:val="00C5633F"/>
    <w:rsid w:val="00C5670D"/>
    <w:rsid w:val="00C61FCD"/>
    <w:rsid w:val="00C638CC"/>
    <w:rsid w:val="00C63B15"/>
    <w:rsid w:val="00C63C30"/>
    <w:rsid w:val="00C86BF9"/>
    <w:rsid w:val="00C94991"/>
    <w:rsid w:val="00CA254D"/>
    <w:rsid w:val="00CA3170"/>
    <w:rsid w:val="00CA4D83"/>
    <w:rsid w:val="00CB12E3"/>
    <w:rsid w:val="00CD3EC2"/>
    <w:rsid w:val="00CD447C"/>
    <w:rsid w:val="00CD4963"/>
    <w:rsid w:val="00CD53E7"/>
    <w:rsid w:val="00CD5E40"/>
    <w:rsid w:val="00CE176C"/>
    <w:rsid w:val="00CE192A"/>
    <w:rsid w:val="00CE5F57"/>
    <w:rsid w:val="00CE6A23"/>
    <w:rsid w:val="00CF2484"/>
    <w:rsid w:val="00CF2A0B"/>
    <w:rsid w:val="00D07D16"/>
    <w:rsid w:val="00D146AD"/>
    <w:rsid w:val="00D204A3"/>
    <w:rsid w:val="00D257FE"/>
    <w:rsid w:val="00D258E4"/>
    <w:rsid w:val="00D3548B"/>
    <w:rsid w:val="00D42B4D"/>
    <w:rsid w:val="00D4592A"/>
    <w:rsid w:val="00D52183"/>
    <w:rsid w:val="00D54C52"/>
    <w:rsid w:val="00D57897"/>
    <w:rsid w:val="00D64CE2"/>
    <w:rsid w:val="00D702A8"/>
    <w:rsid w:val="00D74260"/>
    <w:rsid w:val="00D77434"/>
    <w:rsid w:val="00D81695"/>
    <w:rsid w:val="00D8376A"/>
    <w:rsid w:val="00D91377"/>
    <w:rsid w:val="00D974F8"/>
    <w:rsid w:val="00DA11D0"/>
    <w:rsid w:val="00DA331A"/>
    <w:rsid w:val="00DA3764"/>
    <w:rsid w:val="00DA3870"/>
    <w:rsid w:val="00DA38EA"/>
    <w:rsid w:val="00DA507C"/>
    <w:rsid w:val="00DA6DD9"/>
    <w:rsid w:val="00DB0AE3"/>
    <w:rsid w:val="00DB0B2A"/>
    <w:rsid w:val="00DB19E7"/>
    <w:rsid w:val="00DB6B0F"/>
    <w:rsid w:val="00DC0C75"/>
    <w:rsid w:val="00DC2202"/>
    <w:rsid w:val="00DC63F7"/>
    <w:rsid w:val="00DD25D0"/>
    <w:rsid w:val="00DD3603"/>
    <w:rsid w:val="00DD3AAF"/>
    <w:rsid w:val="00DD40FB"/>
    <w:rsid w:val="00DD5645"/>
    <w:rsid w:val="00DE215D"/>
    <w:rsid w:val="00DF75AA"/>
    <w:rsid w:val="00DF7C8A"/>
    <w:rsid w:val="00E0094A"/>
    <w:rsid w:val="00E02015"/>
    <w:rsid w:val="00E0440B"/>
    <w:rsid w:val="00E0492E"/>
    <w:rsid w:val="00E06D8C"/>
    <w:rsid w:val="00E12795"/>
    <w:rsid w:val="00E12808"/>
    <w:rsid w:val="00E23623"/>
    <w:rsid w:val="00E23CFB"/>
    <w:rsid w:val="00E2411A"/>
    <w:rsid w:val="00E31A82"/>
    <w:rsid w:val="00E35EB9"/>
    <w:rsid w:val="00E374A7"/>
    <w:rsid w:val="00E44135"/>
    <w:rsid w:val="00E503CD"/>
    <w:rsid w:val="00E50BF5"/>
    <w:rsid w:val="00E5187A"/>
    <w:rsid w:val="00E6262F"/>
    <w:rsid w:val="00E674CC"/>
    <w:rsid w:val="00E67C4F"/>
    <w:rsid w:val="00E7012C"/>
    <w:rsid w:val="00E72896"/>
    <w:rsid w:val="00E73BFF"/>
    <w:rsid w:val="00E807F1"/>
    <w:rsid w:val="00E815CA"/>
    <w:rsid w:val="00E83E93"/>
    <w:rsid w:val="00E85E82"/>
    <w:rsid w:val="00E90352"/>
    <w:rsid w:val="00E91AB7"/>
    <w:rsid w:val="00E976E2"/>
    <w:rsid w:val="00E978E0"/>
    <w:rsid w:val="00EA2F56"/>
    <w:rsid w:val="00EA345F"/>
    <w:rsid w:val="00EA59C9"/>
    <w:rsid w:val="00EA7C2D"/>
    <w:rsid w:val="00EB0860"/>
    <w:rsid w:val="00EB28A0"/>
    <w:rsid w:val="00EB2B8F"/>
    <w:rsid w:val="00EB4599"/>
    <w:rsid w:val="00EB64AA"/>
    <w:rsid w:val="00ED25D1"/>
    <w:rsid w:val="00ED50FC"/>
    <w:rsid w:val="00ED52CB"/>
    <w:rsid w:val="00ED551E"/>
    <w:rsid w:val="00ED69A2"/>
    <w:rsid w:val="00EE0950"/>
    <w:rsid w:val="00EE1DD9"/>
    <w:rsid w:val="00EE4A85"/>
    <w:rsid w:val="00EE50E9"/>
    <w:rsid w:val="00EE6E16"/>
    <w:rsid w:val="00EF6871"/>
    <w:rsid w:val="00F00E20"/>
    <w:rsid w:val="00F076A3"/>
    <w:rsid w:val="00F1378B"/>
    <w:rsid w:val="00F13D2A"/>
    <w:rsid w:val="00F1428D"/>
    <w:rsid w:val="00F149A4"/>
    <w:rsid w:val="00F20DE4"/>
    <w:rsid w:val="00F23711"/>
    <w:rsid w:val="00F27167"/>
    <w:rsid w:val="00F334B9"/>
    <w:rsid w:val="00F34BE2"/>
    <w:rsid w:val="00F42240"/>
    <w:rsid w:val="00F4321A"/>
    <w:rsid w:val="00F65E8D"/>
    <w:rsid w:val="00F67139"/>
    <w:rsid w:val="00F70938"/>
    <w:rsid w:val="00F734C3"/>
    <w:rsid w:val="00F76C08"/>
    <w:rsid w:val="00F80767"/>
    <w:rsid w:val="00F82731"/>
    <w:rsid w:val="00F84CCE"/>
    <w:rsid w:val="00F86A65"/>
    <w:rsid w:val="00F942A7"/>
    <w:rsid w:val="00F94326"/>
    <w:rsid w:val="00F9622C"/>
    <w:rsid w:val="00F97FA6"/>
    <w:rsid w:val="00FA344D"/>
    <w:rsid w:val="00FA3CA6"/>
    <w:rsid w:val="00FB40CB"/>
    <w:rsid w:val="00FB44F6"/>
    <w:rsid w:val="00FC2C27"/>
    <w:rsid w:val="00FC5CE2"/>
    <w:rsid w:val="00FD209A"/>
    <w:rsid w:val="00FD58A1"/>
    <w:rsid w:val="00FD7452"/>
    <w:rsid w:val="00FD7FE2"/>
    <w:rsid w:val="00FE6011"/>
    <w:rsid w:val="00FF033A"/>
    <w:rsid w:val="00FF4BA8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B87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5D"/>
    <w:pPr>
      <w:spacing w:after="120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553"/>
    <w:pPr>
      <w:keepNext/>
      <w:widowControl w:val="0"/>
      <w:numPr>
        <w:numId w:val="1"/>
      </w:numPr>
      <w:spacing w:before="480"/>
      <w:outlineLvl w:val="0"/>
    </w:pPr>
    <w:rPr>
      <w:rFonts w:eastAsia="Times New Roman" w:cs="Calibr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55D"/>
    <w:pPr>
      <w:numPr>
        <w:ilvl w:val="1"/>
      </w:numPr>
      <w:spacing w:before="200"/>
      <w:outlineLvl w:val="1"/>
    </w:pPr>
    <w:rPr>
      <w:rFonts w:cs="Times New Roman"/>
      <w:bCs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E05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F5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F57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57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57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57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57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00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D4E"/>
  </w:style>
  <w:style w:type="paragraph" w:styleId="Header">
    <w:name w:val="header"/>
    <w:basedOn w:val="Normal"/>
    <w:link w:val="HeaderChar"/>
    <w:unhideWhenUsed/>
    <w:rsid w:val="00600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00D4E"/>
  </w:style>
  <w:style w:type="table" w:styleId="TableGrid">
    <w:name w:val="Table Grid"/>
    <w:basedOn w:val="TableNormal"/>
    <w:uiPriority w:val="59"/>
    <w:rsid w:val="00600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00D4E"/>
  </w:style>
  <w:style w:type="character" w:styleId="Hyperlink">
    <w:name w:val="Hyperlink"/>
    <w:uiPriority w:val="99"/>
    <w:unhideWhenUsed/>
    <w:rsid w:val="00600D4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21553"/>
    <w:rPr>
      <w:rFonts w:eastAsia="Times New Roman" w:cs="Calibri"/>
      <w:b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9355D"/>
    <w:rPr>
      <w:rFonts w:eastAsia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780A"/>
    <w:pPr>
      <w:tabs>
        <w:tab w:val="left" w:pos="440"/>
        <w:tab w:val="right" w:leader="underscore" w:pos="9017"/>
      </w:tabs>
      <w:spacing w:before="120"/>
    </w:pPr>
    <w:rPr>
      <w:rFonts w:cs="Calibri"/>
      <w:bCs/>
      <w:i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780A"/>
    <w:pPr>
      <w:spacing w:before="120"/>
      <w:ind w:left="220"/>
    </w:pPr>
    <w:rPr>
      <w:rFonts w:cs="Calibr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1780A"/>
    <w:pPr>
      <w:ind w:left="44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5F57"/>
    <w:pPr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5F57"/>
    <w:pPr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5F57"/>
    <w:pPr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5F57"/>
    <w:pPr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5F57"/>
    <w:pPr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5F57"/>
    <w:pPr>
      <w:ind w:left="1760"/>
    </w:pPr>
    <w:rPr>
      <w:rFonts w:cs="Calibri"/>
      <w:sz w:val="20"/>
      <w:szCs w:val="20"/>
    </w:rPr>
  </w:style>
  <w:style w:type="character" w:customStyle="1" w:styleId="Heading3Char">
    <w:name w:val="Heading 3 Char"/>
    <w:link w:val="Heading3"/>
    <w:uiPriority w:val="9"/>
    <w:rsid w:val="00303E05"/>
    <w:rPr>
      <w:rFonts w:eastAsia="Times New Roman"/>
      <w:b/>
      <w:bCs/>
      <w:sz w:val="22"/>
      <w:szCs w:val="22"/>
      <w:lang w:val="en-GB"/>
    </w:rPr>
  </w:style>
  <w:style w:type="character" w:customStyle="1" w:styleId="Heading4Char">
    <w:name w:val="Heading 4 Char"/>
    <w:link w:val="Heading4"/>
    <w:uiPriority w:val="9"/>
    <w:rsid w:val="00CE5F57"/>
    <w:rPr>
      <w:rFonts w:ascii="Cambria" w:eastAsia="Times New Roman" w:hAnsi="Cambria"/>
      <w:b/>
      <w:bCs/>
      <w:i/>
      <w:iCs/>
      <w:color w:val="4F81BD"/>
      <w:sz w:val="22"/>
      <w:szCs w:val="22"/>
      <w:lang w:val="en-GB"/>
    </w:rPr>
  </w:style>
  <w:style w:type="character" w:customStyle="1" w:styleId="Heading5Char">
    <w:name w:val="Heading 5 Char"/>
    <w:link w:val="Heading5"/>
    <w:uiPriority w:val="9"/>
    <w:rsid w:val="00CE5F57"/>
    <w:rPr>
      <w:rFonts w:ascii="Cambria" w:eastAsia="Times New Roman" w:hAnsi="Cambria"/>
      <w:color w:val="243F60"/>
      <w:sz w:val="22"/>
      <w:szCs w:val="22"/>
      <w:lang w:val="en-GB"/>
    </w:rPr>
  </w:style>
  <w:style w:type="character" w:customStyle="1" w:styleId="Heading6Char">
    <w:name w:val="Heading 6 Char"/>
    <w:link w:val="Heading6"/>
    <w:uiPriority w:val="9"/>
    <w:semiHidden/>
    <w:rsid w:val="00CE5F57"/>
    <w:rPr>
      <w:rFonts w:ascii="Cambria" w:eastAsia="Times New Roman" w:hAnsi="Cambria"/>
      <w:i/>
      <w:iCs/>
      <w:color w:val="243F60"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CE5F57"/>
    <w:rPr>
      <w:rFonts w:ascii="Cambria" w:eastAsia="Times New Roman" w:hAnsi="Cambria"/>
      <w:i/>
      <w:iCs/>
      <w:color w:val="404040"/>
      <w:sz w:val="22"/>
      <w:szCs w:val="22"/>
      <w:lang w:val="en-GB"/>
    </w:rPr>
  </w:style>
  <w:style w:type="character" w:customStyle="1" w:styleId="Heading8Char">
    <w:name w:val="Heading 8 Char"/>
    <w:link w:val="Heading8"/>
    <w:uiPriority w:val="9"/>
    <w:semiHidden/>
    <w:rsid w:val="00CE5F57"/>
    <w:rPr>
      <w:rFonts w:ascii="Cambria" w:eastAsia="Times New Roman" w:hAnsi="Cambria"/>
      <w:color w:val="404040"/>
      <w:lang w:val="en-GB"/>
    </w:rPr>
  </w:style>
  <w:style w:type="character" w:customStyle="1" w:styleId="Heading9Char">
    <w:name w:val="Heading 9 Char"/>
    <w:link w:val="Heading9"/>
    <w:uiPriority w:val="9"/>
    <w:semiHidden/>
    <w:rsid w:val="00CE5F57"/>
    <w:rPr>
      <w:rFonts w:ascii="Cambria" w:eastAsia="Times New Roman" w:hAnsi="Cambria"/>
      <w:i/>
      <w:iCs/>
      <w:color w:val="404040"/>
      <w:lang w:val="en-GB"/>
    </w:rPr>
  </w:style>
  <w:style w:type="paragraph" w:styleId="ListParagraph">
    <w:name w:val="List Paragraph"/>
    <w:basedOn w:val="Normal"/>
    <w:link w:val="ListParagraphChar"/>
    <w:uiPriority w:val="99"/>
    <w:qFormat/>
    <w:rsid w:val="00697FF4"/>
    <w:pPr>
      <w:ind w:left="720"/>
      <w:contextualSpacing/>
    </w:pPr>
  </w:style>
  <w:style w:type="paragraph" w:customStyle="1" w:styleId="Bullit">
    <w:name w:val="Bullit"/>
    <w:basedOn w:val="ListParagraph"/>
    <w:link w:val="BullitChar"/>
    <w:qFormat/>
    <w:rsid w:val="00CD5E40"/>
    <w:pPr>
      <w:numPr>
        <w:numId w:val="2"/>
      </w:numPr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5E40"/>
  </w:style>
  <w:style w:type="character" w:customStyle="1" w:styleId="BullitChar">
    <w:name w:val="Bullit Char"/>
    <w:link w:val="Bullit"/>
    <w:rsid w:val="00CD5E40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017434"/>
    <w:rPr>
      <w:sz w:val="22"/>
      <w:szCs w:val="22"/>
      <w:lang w:val="en-GB"/>
    </w:rPr>
  </w:style>
  <w:style w:type="character" w:styleId="FollowedHyperlink">
    <w:name w:val="FollowedHyperlink"/>
    <w:uiPriority w:val="99"/>
    <w:semiHidden/>
    <w:unhideWhenUsed/>
    <w:rsid w:val="00E0440B"/>
    <w:rPr>
      <w:color w:val="800080"/>
      <w:u w:val="single"/>
    </w:rPr>
  </w:style>
  <w:style w:type="character" w:customStyle="1" w:styleId="title">
    <w:name w:val="title"/>
    <w:basedOn w:val="DefaultParagraphFont"/>
    <w:rsid w:val="00B80C05"/>
  </w:style>
  <w:style w:type="paragraph" w:styleId="BodyText">
    <w:name w:val="Body Text"/>
    <w:basedOn w:val="Normal"/>
    <w:link w:val="BodyTextChar"/>
    <w:semiHidden/>
    <w:rsid w:val="00CD447C"/>
    <w:pPr>
      <w:spacing w:before="120" w:after="0"/>
      <w:jc w:val="right"/>
    </w:pPr>
    <w:rPr>
      <w:rFonts w:ascii="Arial" w:eastAsia="Times New Roman" w:hAnsi="Arial"/>
      <w:sz w:val="20"/>
      <w:szCs w:val="24"/>
    </w:rPr>
  </w:style>
  <w:style w:type="character" w:customStyle="1" w:styleId="BodyTextChar">
    <w:name w:val="Body Text Char"/>
    <w:link w:val="BodyText"/>
    <w:semiHidden/>
    <w:rsid w:val="00CD447C"/>
    <w:rPr>
      <w:rFonts w:ascii="Arial" w:eastAsia="Times New Roman" w:hAnsi="Arial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CD447C"/>
    <w:pPr>
      <w:spacing w:before="120" w:after="0"/>
    </w:pPr>
    <w:rPr>
      <w:rFonts w:ascii="Arial" w:eastAsia="Times New Roman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CD447C"/>
    <w:rPr>
      <w:rFonts w:ascii="Arial" w:eastAsia="Times New Roman" w:hAnsi="Arial"/>
      <w:lang w:eastAsia="en-US"/>
    </w:rPr>
  </w:style>
  <w:style w:type="character" w:styleId="FootnoteReference">
    <w:name w:val="footnote reference"/>
    <w:semiHidden/>
    <w:rsid w:val="00CD447C"/>
    <w:rPr>
      <w:vertAlign w:val="superscript"/>
    </w:rPr>
  </w:style>
  <w:style w:type="paragraph" w:customStyle="1" w:styleId="Comments">
    <w:name w:val="Comments"/>
    <w:basedOn w:val="Normal"/>
    <w:rsid w:val="00DA11D0"/>
    <w:pPr>
      <w:spacing w:before="120" w:after="0"/>
    </w:pPr>
    <w:rPr>
      <w:rFonts w:ascii="Arial" w:eastAsia="Times New Roman" w:hAnsi="Arial"/>
      <w:i/>
      <w:sz w:val="2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796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F796A"/>
    <w:rPr>
      <w:rFonts w:ascii="Consolas" w:eastAsia="Calibri" w:hAnsi="Consolas" w:cs="Times New Roman"/>
      <w:sz w:val="21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146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46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6F96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F96"/>
    <w:rPr>
      <w:rFonts w:ascii="Tahoma" w:hAnsi="Tahoma" w:cs="Tahoma"/>
      <w:sz w:val="16"/>
      <w:szCs w:val="16"/>
      <w:lang w:eastAsia="en-US"/>
    </w:rPr>
  </w:style>
  <w:style w:type="character" w:customStyle="1" w:styleId="StyleCalibri">
    <w:name w:val="Style Calibri"/>
    <w:semiHidden/>
    <w:rsid w:val="003A274D"/>
    <w:rPr>
      <w:rFonts w:ascii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5D"/>
    <w:pPr>
      <w:spacing w:after="120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553"/>
    <w:pPr>
      <w:keepNext/>
      <w:widowControl w:val="0"/>
      <w:numPr>
        <w:numId w:val="1"/>
      </w:numPr>
      <w:spacing w:before="480"/>
      <w:outlineLvl w:val="0"/>
    </w:pPr>
    <w:rPr>
      <w:rFonts w:eastAsia="Times New Roman" w:cs="Calibr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55D"/>
    <w:pPr>
      <w:numPr>
        <w:ilvl w:val="1"/>
      </w:numPr>
      <w:spacing w:before="200"/>
      <w:outlineLvl w:val="1"/>
    </w:pPr>
    <w:rPr>
      <w:rFonts w:cs="Times New Roman"/>
      <w:bCs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E05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F5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F57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57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57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57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57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00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D4E"/>
  </w:style>
  <w:style w:type="paragraph" w:styleId="Header">
    <w:name w:val="header"/>
    <w:basedOn w:val="Normal"/>
    <w:link w:val="HeaderChar"/>
    <w:unhideWhenUsed/>
    <w:rsid w:val="00600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00D4E"/>
  </w:style>
  <w:style w:type="table" w:styleId="TableGrid">
    <w:name w:val="Table Grid"/>
    <w:basedOn w:val="TableNormal"/>
    <w:uiPriority w:val="59"/>
    <w:rsid w:val="00600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00D4E"/>
  </w:style>
  <w:style w:type="character" w:styleId="Hyperlink">
    <w:name w:val="Hyperlink"/>
    <w:uiPriority w:val="99"/>
    <w:unhideWhenUsed/>
    <w:rsid w:val="00600D4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21553"/>
    <w:rPr>
      <w:rFonts w:eastAsia="Times New Roman" w:cs="Calibri"/>
      <w:b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9355D"/>
    <w:rPr>
      <w:rFonts w:eastAsia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780A"/>
    <w:pPr>
      <w:tabs>
        <w:tab w:val="left" w:pos="440"/>
        <w:tab w:val="right" w:leader="underscore" w:pos="9017"/>
      </w:tabs>
      <w:spacing w:before="120"/>
    </w:pPr>
    <w:rPr>
      <w:rFonts w:cs="Calibri"/>
      <w:bCs/>
      <w:i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780A"/>
    <w:pPr>
      <w:spacing w:before="120"/>
      <w:ind w:left="220"/>
    </w:pPr>
    <w:rPr>
      <w:rFonts w:cs="Calibr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1780A"/>
    <w:pPr>
      <w:ind w:left="44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5F57"/>
    <w:pPr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5F57"/>
    <w:pPr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5F57"/>
    <w:pPr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5F57"/>
    <w:pPr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5F57"/>
    <w:pPr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5F57"/>
    <w:pPr>
      <w:ind w:left="1760"/>
    </w:pPr>
    <w:rPr>
      <w:rFonts w:cs="Calibri"/>
      <w:sz w:val="20"/>
      <w:szCs w:val="20"/>
    </w:rPr>
  </w:style>
  <w:style w:type="character" w:customStyle="1" w:styleId="Heading3Char">
    <w:name w:val="Heading 3 Char"/>
    <w:link w:val="Heading3"/>
    <w:uiPriority w:val="9"/>
    <w:rsid w:val="00303E05"/>
    <w:rPr>
      <w:rFonts w:eastAsia="Times New Roman"/>
      <w:b/>
      <w:bCs/>
      <w:sz w:val="22"/>
      <w:szCs w:val="22"/>
      <w:lang w:val="en-GB"/>
    </w:rPr>
  </w:style>
  <w:style w:type="character" w:customStyle="1" w:styleId="Heading4Char">
    <w:name w:val="Heading 4 Char"/>
    <w:link w:val="Heading4"/>
    <w:uiPriority w:val="9"/>
    <w:rsid w:val="00CE5F57"/>
    <w:rPr>
      <w:rFonts w:ascii="Cambria" w:eastAsia="Times New Roman" w:hAnsi="Cambria"/>
      <w:b/>
      <w:bCs/>
      <w:i/>
      <w:iCs/>
      <w:color w:val="4F81BD"/>
      <w:sz w:val="22"/>
      <w:szCs w:val="22"/>
      <w:lang w:val="en-GB"/>
    </w:rPr>
  </w:style>
  <w:style w:type="character" w:customStyle="1" w:styleId="Heading5Char">
    <w:name w:val="Heading 5 Char"/>
    <w:link w:val="Heading5"/>
    <w:uiPriority w:val="9"/>
    <w:rsid w:val="00CE5F57"/>
    <w:rPr>
      <w:rFonts w:ascii="Cambria" w:eastAsia="Times New Roman" w:hAnsi="Cambria"/>
      <w:color w:val="243F60"/>
      <w:sz w:val="22"/>
      <w:szCs w:val="22"/>
      <w:lang w:val="en-GB"/>
    </w:rPr>
  </w:style>
  <w:style w:type="character" w:customStyle="1" w:styleId="Heading6Char">
    <w:name w:val="Heading 6 Char"/>
    <w:link w:val="Heading6"/>
    <w:uiPriority w:val="9"/>
    <w:semiHidden/>
    <w:rsid w:val="00CE5F57"/>
    <w:rPr>
      <w:rFonts w:ascii="Cambria" w:eastAsia="Times New Roman" w:hAnsi="Cambria"/>
      <w:i/>
      <w:iCs/>
      <w:color w:val="243F60"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CE5F57"/>
    <w:rPr>
      <w:rFonts w:ascii="Cambria" w:eastAsia="Times New Roman" w:hAnsi="Cambria"/>
      <w:i/>
      <w:iCs/>
      <w:color w:val="404040"/>
      <w:sz w:val="22"/>
      <w:szCs w:val="22"/>
      <w:lang w:val="en-GB"/>
    </w:rPr>
  </w:style>
  <w:style w:type="character" w:customStyle="1" w:styleId="Heading8Char">
    <w:name w:val="Heading 8 Char"/>
    <w:link w:val="Heading8"/>
    <w:uiPriority w:val="9"/>
    <w:semiHidden/>
    <w:rsid w:val="00CE5F57"/>
    <w:rPr>
      <w:rFonts w:ascii="Cambria" w:eastAsia="Times New Roman" w:hAnsi="Cambria"/>
      <w:color w:val="404040"/>
      <w:lang w:val="en-GB"/>
    </w:rPr>
  </w:style>
  <w:style w:type="character" w:customStyle="1" w:styleId="Heading9Char">
    <w:name w:val="Heading 9 Char"/>
    <w:link w:val="Heading9"/>
    <w:uiPriority w:val="9"/>
    <w:semiHidden/>
    <w:rsid w:val="00CE5F57"/>
    <w:rPr>
      <w:rFonts w:ascii="Cambria" w:eastAsia="Times New Roman" w:hAnsi="Cambria"/>
      <w:i/>
      <w:iCs/>
      <w:color w:val="404040"/>
      <w:lang w:val="en-GB"/>
    </w:rPr>
  </w:style>
  <w:style w:type="paragraph" w:styleId="ListParagraph">
    <w:name w:val="List Paragraph"/>
    <w:basedOn w:val="Normal"/>
    <w:link w:val="ListParagraphChar"/>
    <w:uiPriority w:val="99"/>
    <w:qFormat/>
    <w:rsid w:val="00697FF4"/>
    <w:pPr>
      <w:ind w:left="720"/>
      <w:contextualSpacing/>
    </w:pPr>
  </w:style>
  <w:style w:type="paragraph" w:customStyle="1" w:styleId="Bullit">
    <w:name w:val="Bullit"/>
    <w:basedOn w:val="ListParagraph"/>
    <w:link w:val="BullitChar"/>
    <w:qFormat/>
    <w:rsid w:val="00CD5E40"/>
    <w:pPr>
      <w:numPr>
        <w:numId w:val="2"/>
      </w:numPr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5E40"/>
  </w:style>
  <w:style w:type="character" w:customStyle="1" w:styleId="BullitChar">
    <w:name w:val="Bullit Char"/>
    <w:link w:val="Bullit"/>
    <w:rsid w:val="00CD5E40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017434"/>
    <w:rPr>
      <w:sz w:val="22"/>
      <w:szCs w:val="22"/>
      <w:lang w:val="en-GB"/>
    </w:rPr>
  </w:style>
  <w:style w:type="character" w:styleId="FollowedHyperlink">
    <w:name w:val="FollowedHyperlink"/>
    <w:uiPriority w:val="99"/>
    <w:semiHidden/>
    <w:unhideWhenUsed/>
    <w:rsid w:val="00E0440B"/>
    <w:rPr>
      <w:color w:val="800080"/>
      <w:u w:val="single"/>
    </w:rPr>
  </w:style>
  <w:style w:type="character" w:customStyle="1" w:styleId="title">
    <w:name w:val="title"/>
    <w:basedOn w:val="DefaultParagraphFont"/>
    <w:rsid w:val="00B80C05"/>
  </w:style>
  <w:style w:type="paragraph" w:styleId="BodyText">
    <w:name w:val="Body Text"/>
    <w:basedOn w:val="Normal"/>
    <w:link w:val="BodyTextChar"/>
    <w:semiHidden/>
    <w:rsid w:val="00CD447C"/>
    <w:pPr>
      <w:spacing w:before="120" w:after="0"/>
      <w:jc w:val="right"/>
    </w:pPr>
    <w:rPr>
      <w:rFonts w:ascii="Arial" w:eastAsia="Times New Roman" w:hAnsi="Arial"/>
      <w:sz w:val="20"/>
      <w:szCs w:val="24"/>
    </w:rPr>
  </w:style>
  <w:style w:type="character" w:customStyle="1" w:styleId="BodyTextChar">
    <w:name w:val="Body Text Char"/>
    <w:link w:val="BodyText"/>
    <w:semiHidden/>
    <w:rsid w:val="00CD447C"/>
    <w:rPr>
      <w:rFonts w:ascii="Arial" w:eastAsia="Times New Roman" w:hAnsi="Arial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CD447C"/>
    <w:pPr>
      <w:spacing w:before="120" w:after="0"/>
    </w:pPr>
    <w:rPr>
      <w:rFonts w:ascii="Arial" w:eastAsia="Times New Roman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CD447C"/>
    <w:rPr>
      <w:rFonts w:ascii="Arial" w:eastAsia="Times New Roman" w:hAnsi="Arial"/>
      <w:lang w:eastAsia="en-US"/>
    </w:rPr>
  </w:style>
  <w:style w:type="character" w:styleId="FootnoteReference">
    <w:name w:val="footnote reference"/>
    <w:semiHidden/>
    <w:rsid w:val="00CD447C"/>
    <w:rPr>
      <w:vertAlign w:val="superscript"/>
    </w:rPr>
  </w:style>
  <w:style w:type="paragraph" w:customStyle="1" w:styleId="Comments">
    <w:name w:val="Comments"/>
    <w:basedOn w:val="Normal"/>
    <w:rsid w:val="00DA11D0"/>
    <w:pPr>
      <w:spacing w:before="120" w:after="0"/>
    </w:pPr>
    <w:rPr>
      <w:rFonts w:ascii="Arial" w:eastAsia="Times New Roman" w:hAnsi="Arial"/>
      <w:i/>
      <w:sz w:val="2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796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F796A"/>
    <w:rPr>
      <w:rFonts w:ascii="Consolas" w:eastAsia="Calibri" w:hAnsi="Consolas" w:cs="Times New Roman"/>
      <w:sz w:val="21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146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46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6F96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F96"/>
    <w:rPr>
      <w:rFonts w:ascii="Tahoma" w:hAnsi="Tahoma" w:cs="Tahoma"/>
      <w:sz w:val="16"/>
      <w:szCs w:val="16"/>
      <w:lang w:eastAsia="en-US"/>
    </w:rPr>
  </w:style>
  <w:style w:type="character" w:customStyle="1" w:styleId="StyleCalibri">
    <w:name w:val="Style Calibri"/>
    <w:semiHidden/>
    <w:rsid w:val="003A274D"/>
    <w:rPr>
      <w:rFonts w:ascii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bedekar:Downloads:projectbrie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D206B-5EFD-0F4F-BAAE-6C4EDCF1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projectbrief.dot</Template>
  <TotalTime>74</TotalTime>
  <Pages>13</Pages>
  <Words>882</Words>
  <Characters>5033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5904</CharactersWithSpaces>
  <SharedDoc>false</SharedDoc>
  <HLinks>
    <vt:vector size="162" baseType="variant">
      <vt:variant>
        <vt:i4>5111920</vt:i4>
      </vt:variant>
      <vt:variant>
        <vt:i4>159</vt:i4>
      </vt:variant>
      <vt:variant>
        <vt:i4>0</vt:i4>
      </vt:variant>
      <vt:variant>
        <vt:i4>5</vt:i4>
      </vt:variant>
      <vt:variant>
        <vt:lpwstr>\\mis-app1.admin.bris.ac.uk\users\strategic-projects\Privacy Impact</vt:lpwstr>
      </vt:variant>
      <vt:variant>
        <vt:lpwstr/>
      </vt:variant>
      <vt:variant>
        <vt:i4>6160396</vt:i4>
      </vt:variant>
      <vt:variant>
        <vt:i4>156</vt:i4>
      </vt:variant>
      <vt:variant>
        <vt:i4>0</vt:i4>
      </vt:variant>
      <vt:variant>
        <vt:i4>5</vt:i4>
      </vt:variant>
      <vt:variant>
        <vt:lpwstr>http://www.bristol.ac.uk/personnel/changemanagement/</vt:lpwstr>
      </vt:variant>
      <vt:variant>
        <vt:lpwstr/>
      </vt:variant>
      <vt:variant>
        <vt:i4>1769528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_Toc330798202</vt:lpwstr>
      </vt:variant>
      <vt:variant>
        <vt:i4>1769528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_Toc330798201</vt:lpwstr>
      </vt:variant>
      <vt:variant>
        <vt:i4>1769528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_Toc330798200</vt:lpwstr>
      </vt:variant>
      <vt:variant>
        <vt:i4>1179707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_Toc330798199</vt:lpwstr>
      </vt:variant>
      <vt:variant>
        <vt:i4>1179707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_Toc330798198</vt:lpwstr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_Toc330798197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_Toc330798196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_Toc330798195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_Toc330798194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_Toc330798193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_Toc330798192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_Toc330798191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_Toc330798190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_Toc330798189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_Toc330798188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_Toc330798187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_Toc330798186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_Toc330798185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_Toc330798184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_Toc330798183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_Toc330798182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_Toc330798181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_Toc330798180</vt:lpwstr>
      </vt:variant>
      <vt:variant>
        <vt:i4>1835067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_Toc330798179</vt:lpwstr>
      </vt:variant>
      <vt:variant>
        <vt:i4>1835067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_Toc330798178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Bedekar</dc:creator>
  <cp:keywords/>
  <cp:lastModifiedBy>Shreyas Bedekar</cp:lastModifiedBy>
  <cp:revision>14</cp:revision>
  <cp:lastPrinted>2012-04-20T06:28:00Z</cp:lastPrinted>
  <dcterms:created xsi:type="dcterms:W3CDTF">2015-04-16T06:30:00Z</dcterms:created>
  <dcterms:modified xsi:type="dcterms:W3CDTF">2015-04-16T09:28:00Z</dcterms:modified>
</cp:coreProperties>
</file>